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571A" w:rsidRPr="00552A9F" w:rsidRDefault="0063571A" w:rsidP="0063571A">
      <w:pPr>
        <w:pStyle w:val="Heading2"/>
        <w:spacing w:before="120"/>
        <w:jc w:val="center"/>
      </w:pPr>
      <w:r>
        <w:t xml:space="preserve">Problem 2 </w:t>
      </w:r>
      <w:r w:rsidRPr="00552A9F">
        <w:t xml:space="preserve">– </w:t>
      </w:r>
      <w:r w:rsidRPr="005B65C2">
        <w:t>3D Labyrinth</w:t>
      </w:r>
    </w:p>
    <w:p w:rsidR="0063571A" w:rsidRDefault="0063571A" w:rsidP="0063571A">
      <w:r>
        <w:t xml:space="preserve">You are given a </w:t>
      </w:r>
      <w:r w:rsidRPr="005B65C2">
        <w:t>3D Labyrinth</w:t>
      </w:r>
      <w:r>
        <w:t xml:space="preserve">, divided into </w:t>
      </w:r>
      <w:r w:rsidRPr="00A90558">
        <w:rPr>
          <w:b/>
        </w:rPr>
        <w:t>cubes</w:t>
      </w:r>
      <w:r>
        <w:t>.</w:t>
      </w:r>
      <w:r>
        <w:rPr>
          <w:lang w:val="bg-BG"/>
        </w:rPr>
        <w:t xml:space="preserve"> </w:t>
      </w:r>
      <w:r>
        <w:t xml:space="preserve">The labyrinth consists of </w:t>
      </w:r>
      <w:r w:rsidRPr="00A90558">
        <w:rPr>
          <w:b/>
        </w:rPr>
        <w:t>levels</w:t>
      </w:r>
      <w:r>
        <w:t xml:space="preserve"> (floors). Essentially, each </w:t>
      </w:r>
      <w:r w:rsidRPr="00A90558">
        <w:rPr>
          <w:b/>
        </w:rPr>
        <w:t>level is a horizontal 2D matrix of cubes</w:t>
      </w:r>
      <w:r>
        <w:t xml:space="preserve">. </w:t>
      </w:r>
    </w:p>
    <w:p w:rsidR="0063571A" w:rsidRDefault="0063571A" w:rsidP="0063571A">
      <w:r>
        <w:t xml:space="preserve">You can move in the 3D labyrinth just as you would in an apartment building – you </w:t>
      </w:r>
      <w:r w:rsidRPr="00A90558">
        <w:rPr>
          <w:b/>
        </w:rPr>
        <w:t xml:space="preserve">can </w:t>
      </w:r>
      <w:r>
        <w:rPr>
          <w:b/>
        </w:rPr>
        <w:t xml:space="preserve">move to </w:t>
      </w:r>
      <w:r w:rsidRPr="00A90558">
        <w:rPr>
          <w:b/>
        </w:rPr>
        <w:t xml:space="preserve">each of your neighboring </w:t>
      </w:r>
      <w:r>
        <w:rPr>
          <w:b/>
        </w:rPr>
        <w:t>cubes</w:t>
      </w:r>
      <w:r w:rsidRPr="00A90558">
        <w:rPr>
          <w:b/>
        </w:rPr>
        <w:t xml:space="preserve"> on the current level</w:t>
      </w:r>
      <w:r>
        <w:t xml:space="preserve">. Two </w:t>
      </w:r>
      <w:r w:rsidRPr="00A90558">
        <w:rPr>
          <w:b/>
        </w:rPr>
        <w:t>cubes</w:t>
      </w:r>
      <w:r>
        <w:t xml:space="preserve"> on a floor are </w:t>
      </w:r>
      <w:r w:rsidRPr="00A90558">
        <w:rPr>
          <w:b/>
        </w:rPr>
        <w:t>neighbors if they share a common wall</w:t>
      </w:r>
      <w:r>
        <w:rPr>
          <w:b/>
        </w:rPr>
        <w:t xml:space="preserve"> </w:t>
      </w:r>
      <w:r w:rsidRPr="00A90558">
        <w:t>(</w:t>
      </w:r>
      <w:r>
        <w:t>so each cube has a front, back, left and right neighbor, except for the cubes on the edges and sides, which obviously don't have all 4 neighbors)</w:t>
      </w:r>
      <w:r w:rsidRPr="00A90558">
        <w:t>.</w:t>
      </w:r>
    </w:p>
    <w:p w:rsidR="0063571A" w:rsidRPr="00655983" w:rsidRDefault="0063571A" w:rsidP="0063571A">
      <w:r>
        <w:t xml:space="preserve">In some cases, </w:t>
      </w:r>
      <w:r w:rsidRPr="00A90558">
        <w:rPr>
          <w:b/>
        </w:rPr>
        <w:t>when there's a ladder or stairway</w:t>
      </w:r>
      <w:r>
        <w:t xml:space="preserve">, you can also </w:t>
      </w:r>
      <w:r w:rsidRPr="00A90558">
        <w:rPr>
          <w:b/>
        </w:rPr>
        <w:t>move from one floor to the other</w:t>
      </w:r>
      <w:r>
        <w:rPr>
          <w:lang w:val="bg-BG"/>
        </w:rPr>
        <w:t xml:space="preserve">, </w:t>
      </w:r>
      <w:r>
        <w:t xml:space="preserve">that is, the </w:t>
      </w:r>
      <w:r w:rsidRPr="00E359F7">
        <w:rPr>
          <w:b/>
        </w:rPr>
        <w:t>cube</w:t>
      </w:r>
      <w:r>
        <w:t xml:space="preserve"> </w:t>
      </w:r>
      <w:r w:rsidRPr="00655983">
        <w:rPr>
          <w:b/>
        </w:rPr>
        <w:t>directly above or below</w:t>
      </w:r>
      <w:r>
        <w:t xml:space="preserve"> you becomes also one of your neighbors.</w:t>
      </w:r>
    </w:p>
    <w:p w:rsidR="0063571A" w:rsidRDefault="0063571A" w:rsidP="0063571A">
      <w:r>
        <w:t xml:space="preserve">The number of levels in the labyrinth is exactly </w:t>
      </w:r>
      <w:r w:rsidRPr="00947DF9">
        <w:rPr>
          <w:b/>
        </w:rPr>
        <w:t>L</w:t>
      </w:r>
      <w:r>
        <w:t xml:space="preserve">. The number of columns for each level is </w:t>
      </w:r>
      <w:r>
        <w:rPr>
          <w:b/>
        </w:rPr>
        <w:t>C</w:t>
      </w:r>
      <w:r>
        <w:t xml:space="preserve"> and the number of rows in each level is </w:t>
      </w:r>
      <w:r>
        <w:rPr>
          <w:b/>
        </w:rPr>
        <w:t>R</w:t>
      </w:r>
      <w:r>
        <w:t>.</w:t>
      </w:r>
    </w:p>
    <w:p w:rsidR="0063571A" w:rsidRDefault="0063571A" w:rsidP="0063571A">
      <w:r>
        <w:t xml:space="preserve">Each cube in the labyrinth can be defined by its position – the level, the row and the column on which the cube is. So if a cube is defined as being on position </w:t>
      </w:r>
      <w:r w:rsidRPr="00CF3A3C">
        <w:rPr>
          <w:b/>
        </w:rPr>
        <w:t>(X, Y, Z)</w:t>
      </w:r>
      <w:r>
        <w:t xml:space="preserve">, that means it is on the </w:t>
      </w:r>
      <w:r w:rsidRPr="00CF3A3C">
        <w:rPr>
          <w:b/>
        </w:rPr>
        <w:t>X</w:t>
      </w:r>
      <w:r w:rsidRPr="00CF3A3C">
        <w:rPr>
          <w:b/>
          <w:vertAlign w:val="superscript"/>
        </w:rPr>
        <w:t>th</w:t>
      </w:r>
      <w:r w:rsidRPr="00CF3A3C">
        <w:rPr>
          <w:b/>
        </w:rPr>
        <w:t xml:space="preserve"> level</w:t>
      </w:r>
      <w:r>
        <w:t xml:space="preserve">, the </w:t>
      </w:r>
      <w:r w:rsidRPr="00CF3A3C">
        <w:rPr>
          <w:b/>
        </w:rPr>
        <w:t>Y</w:t>
      </w:r>
      <w:r w:rsidRPr="00CF3A3C">
        <w:rPr>
          <w:b/>
          <w:vertAlign w:val="superscript"/>
        </w:rPr>
        <w:t>th</w:t>
      </w:r>
      <w:r w:rsidRPr="00CF3A3C">
        <w:rPr>
          <w:b/>
        </w:rPr>
        <w:t xml:space="preserve"> row</w:t>
      </w:r>
      <w:r>
        <w:t xml:space="preserve"> and the </w:t>
      </w:r>
      <w:r w:rsidRPr="00CF3A3C">
        <w:rPr>
          <w:b/>
        </w:rPr>
        <w:t>Z</w:t>
      </w:r>
      <w:r w:rsidRPr="00CF3A3C">
        <w:rPr>
          <w:b/>
          <w:vertAlign w:val="superscript"/>
        </w:rPr>
        <w:t>th</w:t>
      </w:r>
      <w:r w:rsidRPr="00CF3A3C">
        <w:rPr>
          <w:b/>
        </w:rPr>
        <w:t xml:space="preserve"> column</w:t>
      </w:r>
      <w:r>
        <w:t xml:space="preserve">. Levels, rows and columns are </w:t>
      </w:r>
      <w:r w:rsidRPr="008926C9">
        <w:rPr>
          <w:b/>
        </w:rPr>
        <w:t xml:space="preserve">numbered beginning from </w:t>
      </w:r>
      <w:r>
        <w:rPr>
          <w:b/>
        </w:rPr>
        <w:t>0</w:t>
      </w:r>
      <w:r>
        <w:t>.</w:t>
      </w:r>
      <w:r>
        <w:rPr>
          <w:lang w:val="bg-BG"/>
        </w:rPr>
        <w:t xml:space="preserve"> </w:t>
      </w:r>
      <w:r>
        <w:t>For example, the corner cubes of the bottom level are: (0,0,0), (0,0,C-1), (0,R-1,C-1),  (0,R-1,0) – in clockwise order, if you imagine the first level as a matrix.</w:t>
      </w:r>
    </w:p>
    <w:p w:rsidR="0063571A" w:rsidRDefault="0063571A" w:rsidP="0063571A">
      <w:r w:rsidRPr="006A63AF">
        <w:rPr>
          <w:b/>
        </w:rPr>
        <w:t>Some of the cubes</w:t>
      </w:r>
      <w:r>
        <w:t xml:space="preserve"> in the labyrinth </w:t>
      </w:r>
      <w:r w:rsidRPr="006A63AF">
        <w:rPr>
          <w:b/>
        </w:rPr>
        <w:t>are impassable</w:t>
      </w:r>
      <w:r>
        <w:t xml:space="preserve">. They are filled with stone and you cannot move into or through them. </w:t>
      </w:r>
    </w:p>
    <w:p w:rsidR="0063571A" w:rsidRDefault="0063571A" w:rsidP="0063571A">
      <w:r w:rsidRPr="006A63AF">
        <w:rPr>
          <w:b/>
        </w:rPr>
        <w:t>Other cubes</w:t>
      </w:r>
      <w:r>
        <w:t xml:space="preserve"> in the labyrinth </w:t>
      </w:r>
      <w:r w:rsidRPr="006A63AF">
        <w:rPr>
          <w:b/>
        </w:rPr>
        <w:t>are ladders</w:t>
      </w:r>
      <w:r>
        <w:t xml:space="preserve"> – some of them allow you to </w:t>
      </w:r>
      <w:r w:rsidRPr="00752CEC">
        <w:rPr>
          <w:b/>
        </w:rPr>
        <w:t>move to the upper level</w:t>
      </w:r>
      <w:r>
        <w:t xml:space="preserve">, some allow you to </w:t>
      </w:r>
      <w:r w:rsidRPr="00752CEC">
        <w:rPr>
          <w:b/>
        </w:rPr>
        <w:t>move to the lower level</w:t>
      </w:r>
      <w:r>
        <w:t xml:space="preserve">. Every </w:t>
      </w:r>
      <w:r w:rsidRPr="00752CEC">
        <w:rPr>
          <w:b/>
        </w:rPr>
        <w:t>ladder is one-directional</w:t>
      </w:r>
      <w:r>
        <w:t xml:space="preserve"> – it only allows you to </w:t>
      </w:r>
      <w:r w:rsidRPr="00752CEC">
        <w:rPr>
          <w:b/>
        </w:rPr>
        <w:t>travel either up or down</w:t>
      </w:r>
      <w:r>
        <w:t xml:space="preserve"> – which means that if you went up one ladder, you cannot go down the same ladder.</w:t>
      </w:r>
    </w:p>
    <w:p w:rsidR="0063571A" w:rsidRPr="00655983" w:rsidRDefault="0063571A" w:rsidP="0063571A">
      <w:pPr>
        <w:rPr>
          <w:lang w:val="bg-BG"/>
        </w:rPr>
      </w:pPr>
      <w:r>
        <w:t xml:space="preserve">Find </w:t>
      </w:r>
      <w:r w:rsidRPr="005B65C2">
        <w:rPr>
          <w:b/>
        </w:rPr>
        <w:t>minimum number of moves</w:t>
      </w:r>
      <w:r>
        <w:t xml:space="preserve"> that are required to </w:t>
      </w:r>
      <w:r w:rsidRPr="00AD50D2">
        <w:rPr>
          <w:b/>
        </w:rPr>
        <w:t>escape the labyrinth</w:t>
      </w:r>
      <w:r w:rsidRPr="00E3020C">
        <w:t>,</w:t>
      </w:r>
      <w:r>
        <w:rPr>
          <w:b/>
        </w:rPr>
        <w:t xml:space="preserve"> </w:t>
      </w:r>
      <w:r>
        <w:t xml:space="preserve">given a </w:t>
      </w:r>
      <w:r w:rsidRPr="00E3020C">
        <w:rPr>
          <w:b/>
        </w:rPr>
        <w:t>starting location</w:t>
      </w:r>
      <w:r>
        <w:rPr>
          <w:b/>
        </w:rPr>
        <w:t xml:space="preserve"> </w:t>
      </w:r>
      <w:r>
        <w:t>and the cubes in the labyrinth. To escape the l</w:t>
      </w:r>
      <w:r w:rsidRPr="00A6168C">
        <w:t>abyrinth</w:t>
      </w:r>
      <w:r>
        <w:t xml:space="preserve"> you need to be </w:t>
      </w:r>
      <w:r w:rsidRPr="00CF3A3C">
        <w:rPr>
          <w:b/>
        </w:rPr>
        <w:t>on top of the labyrinth</w:t>
      </w:r>
      <w:r>
        <w:t xml:space="preserve"> (above highest level) or </w:t>
      </w:r>
      <w:r w:rsidRPr="00CF3A3C">
        <w:rPr>
          <w:b/>
        </w:rPr>
        <w:t>below the lowest level</w:t>
      </w:r>
      <w:r>
        <w:t>. For example if the given labyrinth has 6 levels (0 to 5) you need to be on level -1 or level 6 in order to escape it).</w:t>
      </w:r>
    </w:p>
    <w:p w:rsidR="0063571A" w:rsidRPr="0094243C" w:rsidRDefault="0063571A" w:rsidP="0063571A">
      <w:pPr>
        <w:pStyle w:val="Heading3"/>
        <w:spacing w:before="60"/>
        <w:rPr>
          <w:lang w:val="bg-BG"/>
        </w:rPr>
      </w:pPr>
      <w:r w:rsidRPr="00552A9F">
        <w:t>Input</w:t>
      </w:r>
    </w:p>
    <w:p w:rsidR="0063571A" w:rsidRDefault="0063571A" w:rsidP="0063571A">
      <w:pPr>
        <w:spacing w:before="60"/>
      </w:pPr>
      <w:r>
        <w:t>The i</w:t>
      </w:r>
      <w:r w:rsidRPr="00552A9F">
        <w:t xml:space="preserve">nput data </w:t>
      </w:r>
      <w:r>
        <w:t xml:space="preserve">should be </w:t>
      </w:r>
      <w:r w:rsidRPr="00552A9F">
        <w:t xml:space="preserve">read </w:t>
      </w:r>
      <w:r>
        <w:t>from</w:t>
      </w:r>
      <w:r w:rsidRPr="00552A9F">
        <w:t xml:space="preserve"> the console.</w:t>
      </w:r>
    </w:p>
    <w:p w:rsidR="0063571A" w:rsidRDefault="0063571A" w:rsidP="0063571A">
      <w:pPr>
        <w:spacing w:before="60"/>
      </w:pPr>
      <w:r>
        <w:t xml:space="preserve">On the first line there will be the numbers </w:t>
      </w:r>
      <w:r w:rsidRPr="006A63AF">
        <w:rPr>
          <w:b/>
        </w:rPr>
        <w:t>X</w:t>
      </w:r>
      <w:r>
        <w:t xml:space="preserve">, </w:t>
      </w:r>
      <w:r w:rsidRPr="006A63AF">
        <w:rPr>
          <w:b/>
        </w:rPr>
        <w:t>Y</w:t>
      </w:r>
      <w:r>
        <w:t xml:space="preserve"> and </w:t>
      </w:r>
      <w:r w:rsidRPr="006A63AF">
        <w:rPr>
          <w:b/>
        </w:rPr>
        <w:t>Z</w:t>
      </w:r>
      <w:r>
        <w:t xml:space="preserve">, separated by spaces. These numbers represent your </w:t>
      </w:r>
      <w:r w:rsidRPr="00E3020C">
        <w:rPr>
          <w:b/>
        </w:rPr>
        <w:t>starting location</w:t>
      </w:r>
      <w:r>
        <w:t xml:space="preserve"> – X is the starting level, Y is the starting row, Z is the starting column.</w:t>
      </w:r>
    </w:p>
    <w:p w:rsidR="0063571A" w:rsidRDefault="0063571A" w:rsidP="0063571A">
      <w:pPr>
        <w:spacing w:before="60"/>
      </w:pPr>
      <w:r>
        <w:t xml:space="preserve">On the next line, of the standard input, there will be the numbers </w:t>
      </w:r>
      <w:r w:rsidRPr="0094243C">
        <w:rPr>
          <w:b/>
        </w:rPr>
        <w:t>L</w:t>
      </w:r>
      <w:r>
        <w:t xml:space="preserve">, </w:t>
      </w:r>
      <w:r w:rsidRPr="0094243C">
        <w:rPr>
          <w:b/>
        </w:rPr>
        <w:t>R</w:t>
      </w:r>
      <w:r>
        <w:t xml:space="preserve"> and </w:t>
      </w:r>
      <w:r w:rsidRPr="0094243C">
        <w:rPr>
          <w:b/>
        </w:rPr>
        <w:t>C</w:t>
      </w:r>
      <w:r>
        <w:t>, separated by whitespaces.</w:t>
      </w:r>
    </w:p>
    <w:p w:rsidR="0063571A" w:rsidRDefault="0063571A" w:rsidP="0063571A">
      <w:pPr>
        <w:spacing w:before="60"/>
      </w:pPr>
      <w:r>
        <w:t xml:space="preserve">On the following lines, until the end of the input, there will be </w:t>
      </w:r>
      <w:r w:rsidRPr="00E3020C">
        <w:rPr>
          <w:b/>
        </w:rPr>
        <w:t>L</w:t>
      </w:r>
      <w:r>
        <w:t xml:space="preserve"> </w:t>
      </w:r>
      <w:r w:rsidRPr="00E3020C">
        <w:rPr>
          <w:b/>
        </w:rPr>
        <w:t>descriptions</w:t>
      </w:r>
      <w:r>
        <w:t xml:space="preserve"> of </w:t>
      </w:r>
      <w:r w:rsidRPr="00E3020C">
        <w:rPr>
          <w:b/>
        </w:rPr>
        <w:t>RxC</w:t>
      </w:r>
      <w:r>
        <w:t xml:space="preserve"> </w:t>
      </w:r>
      <w:r w:rsidRPr="00E3020C">
        <w:rPr>
          <w:b/>
        </w:rPr>
        <w:t>matrices</w:t>
      </w:r>
      <w:r>
        <w:t xml:space="preserve">. Each matrix is represented on exactly </w:t>
      </w:r>
      <w:r w:rsidRPr="00E3020C">
        <w:rPr>
          <w:b/>
        </w:rPr>
        <w:t>R lines</w:t>
      </w:r>
      <w:r>
        <w:t xml:space="preserve">, each containing exactly </w:t>
      </w:r>
      <w:r w:rsidRPr="00E3020C">
        <w:rPr>
          <w:b/>
        </w:rPr>
        <w:t>C symbols</w:t>
      </w:r>
      <w:r>
        <w:t xml:space="preserve">. The </w:t>
      </w:r>
      <w:r w:rsidRPr="00E3020C">
        <w:rPr>
          <w:b/>
        </w:rPr>
        <w:t>first matrix</w:t>
      </w:r>
      <w:r>
        <w:t xml:space="preserve"> corresponds to the </w:t>
      </w:r>
      <w:r w:rsidRPr="00E3020C">
        <w:rPr>
          <w:b/>
        </w:rPr>
        <w:t>first level</w:t>
      </w:r>
      <w:r>
        <w:t xml:space="preserve"> of the labyrinth; the </w:t>
      </w:r>
      <w:r w:rsidRPr="00E3020C">
        <w:rPr>
          <w:b/>
        </w:rPr>
        <w:t>second matrix</w:t>
      </w:r>
      <w:r>
        <w:t xml:space="preserve"> corresponds to the </w:t>
      </w:r>
      <w:r w:rsidRPr="00E3020C">
        <w:rPr>
          <w:b/>
        </w:rPr>
        <w:t>second level</w:t>
      </w:r>
      <w:r>
        <w:t xml:space="preserve"> of the labyrinth and so on.</w:t>
      </w:r>
    </w:p>
    <w:p w:rsidR="0063571A" w:rsidRDefault="0063571A" w:rsidP="0063571A">
      <w:pPr>
        <w:spacing w:before="60"/>
      </w:pPr>
      <w:r>
        <w:t>Each symbol in a matrix description can be:</w:t>
      </w:r>
    </w:p>
    <w:p w:rsidR="0063571A" w:rsidRDefault="0063571A" w:rsidP="0063571A">
      <w:pPr>
        <w:numPr>
          <w:ilvl w:val="0"/>
          <w:numId w:val="22"/>
        </w:numPr>
        <w:spacing w:before="60"/>
      </w:pPr>
      <w:r>
        <w:t>'</w:t>
      </w:r>
      <w:r w:rsidRPr="0063571A">
        <w:rPr>
          <w:b/>
        </w:rPr>
        <w:t>.</w:t>
      </w:r>
      <w:r>
        <w:t>' (dot) – meaning an empty cube ,'</w:t>
      </w:r>
      <w:r w:rsidRPr="0063571A">
        <w:rPr>
          <w:b/>
        </w:rPr>
        <w:t>U</w:t>
      </w:r>
      <w:r>
        <w:t>' – meaning a ladder to the upper level (X+1), '</w:t>
      </w:r>
      <w:r w:rsidRPr="0063571A">
        <w:rPr>
          <w:b/>
        </w:rPr>
        <w:t>D</w:t>
      </w:r>
      <w:r>
        <w:t>' – meaning a ladder to the lower level (X-1), '</w:t>
      </w:r>
      <w:r w:rsidRPr="0063571A">
        <w:rPr>
          <w:b/>
        </w:rPr>
        <w:t>#</w:t>
      </w:r>
      <w:r>
        <w:t>' – meaning an impassable cube</w:t>
      </w:r>
    </w:p>
    <w:p w:rsidR="0063571A" w:rsidRPr="00552A9F" w:rsidRDefault="0063571A" w:rsidP="0063571A">
      <w:pPr>
        <w:spacing w:before="60"/>
      </w:pPr>
      <w:r w:rsidRPr="00552A9F">
        <w:t>The input data will always be valid and in the format described. There is no need to check it explicitly.</w:t>
      </w:r>
    </w:p>
    <w:p w:rsidR="0063571A" w:rsidRPr="00552A9F" w:rsidRDefault="0063571A" w:rsidP="0063571A">
      <w:pPr>
        <w:pStyle w:val="Heading3"/>
        <w:spacing w:before="60"/>
        <w:rPr>
          <w:lang w:eastAsia="ja-JP"/>
        </w:rPr>
      </w:pPr>
      <w:r w:rsidRPr="00552A9F">
        <w:rPr>
          <w:rFonts w:hint="eastAsia"/>
          <w:lang w:eastAsia="ja-JP"/>
        </w:rPr>
        <w:lastRenderedPageBreak/>
        <w:t>Output</w:t>
      </w:r>
    </w:p>
    <w:p w:rsidR="0063571A" w:rsidRPr="00552A9F" w:rsidRDefault="0063571A" w:rsidP="0063571A">
      <w:pPr>
        <w:spacing w:before="60"/>
      </w:pPr>
      <w:r w:rsidRPr="00552A9F">
        <w:t xml:space="preserve">The output data </w:t>
      </w:r>
      <w:r>
        <w:t>should</w:t>
      </w:r>
      <w:r w:rsidRPr="00552A9F">
        <w:t xml:space="preserve"> be printed on the console.</w:t>
      </w:r>
    </w:p>
    <w:p w:rsidR="0063571A" w:rsidRDefault="0063571A" w:rsidP="0063571A">
      <w:r>
        <w:t xml:space="preserve">On the only output line, print the </w:t>
      </w:r>
      <w:r w:rsidRPr="005C2DB8">
        <w:rPr>
          <w:b/>
        </w:rPr>
        <w:t>minimum</w:t>
      </w:r>
      <w:r>
        <w:t xml:space="preserve"> </w:t>
      </w:r>
      <w:r w:rsidRPr="005C2DB8">
        <w:rPr>
          <w:b/>
        </w:rPr>
        <w:t>number of moves</w:t>
      </w:r>
      <w:r>
        <w:t xml:space="preserve"> needed to escape the labyrinth.</w:t>
      </w:r>
    </w:p>
    <w:p w:rsidR="0063571A" w:rsidRPr="00552A9F" w:rsidRDefault="0063571A" w:rsidP="0063571A">
      <w:pPr>
        <w:pStyle w:val="Heading3"/>
        <w:spacing w:before="60"/>
      </w:pPr>
      <w:r w:rsidRPr="00552A9F">
        <w:rPr>
          <w:rFonts w:hint="eastAsia"/>
        </w:rPr>
        <w:t>Constraints</w:t>
      </w:r>
    </w:p>
    <w:p w:rsidR="0063571A" w:rsidRDefault="0063571A" w:rsidP="0063571A">
      <w:pPr>
        <w:numPr>
          <w:ilvl w:val="0"/>
          <w:numId w:val="17"/>
        </w:numPr>
        <w:spacing w:before="0" w:after="0"/>
        <w:ind w:left="714" w:hanging="357"/>
        <w:jc w:val="left"/>
      </w:pPr>
      <w:r w:rsidRPr="003D0A27">
        <w:rPr>
          <w:b/>
          <w:bCs/>
        </w:rPr>
        <w:t>L, R and C</w:t>
      </w:r>
      <w:r w:rsidRPr="000D16B0">
        <w:t xml:space="preserve"> will be between 1 and </w:t>
      </w:r>
      <w:r>
        <w:t>100</w:t>
      </w:r>
      <w:r w:rsidRPr="000D16B0">
        <w:t>, inclusive.</w:t>
      </w:r>
      <w:r w:rsidR="003D0A27">
        <w:t xml:space="preserve"> </w:t>
      </w:r>
      <w:r w:rsidRPr="003D0A27">
        <w:rPr>
          <w:b/>
          <w:bCs/>
        </w:rPr>
        <w:t>X, Y and Z</w:t>
      </w:r>
      <w:r w:rsidRPr="00557C37">
        <w:t xml:space="preserve"> will be</w:t>
      </w:r>
      <w:r>
        <w:t xml:space="preserve"> between 0 and 99, inclusive.</w:t>
      </w:r>
    </w:p>
    <w:p w:rsidR="0063571A" w:rsidRDefault="0063571A" w:rsidP="0063571A">
      <w:pPr>
        <w:numPr>
          <w:ilvl w:val="0"/>
          <w:numId w:val="17"/>
        </w:numPr>
        <w:spacing w:before="0" w:after="0"/>
        <w:ind w:left="714" w:hanging="357"/>
        <w:jc w:val="left"/>
        <w:rPr>
          <w:lang w:eastAsia="ja-JP"/>
        </w:rPr>
      </w:pPr>
      <w:r w:rsidRPr="00CE3B0B">
        <w:rPr>
          <w:lang w:eastAsia="ja-JP"/>
        </w:rPr>
        <w:t xml:space="preserve">There </w:t>
      </w:r>
      <w:r>
        <w:rPr>
          <w:lang w:eastAsia="ja-JP"/>
        </w:rPr>
        <w:t>will always be way to escape the labyrinth</w:t>
      </w:r>
    </w:p>
    <w:p w:rsidR="0063571A" w:rsidRDefault="0063571A" w:rsidP="0063571A">
      <w:pPr>
        <w:numPr>
          <w:ilvl w:val="0"/>
          <w:numId w:val="17"/>
        </w:numPr>
        <w:spacing w:before="0" w:after="0"/>
        <w:ind w:left="714" w:hanging="357"/>
        <w:jc w:val="left"/>
        <w:rPr>
          <w:lang w:eastAsia="ja-JP"/>
        </w:rPr>
      </w:pPr>
      <w:r>
        <w:rPr>
          <w:lang w:eastAsia="ja-JP"/>
        </w:rPr>
        <w:t>The start position will never be an impassible cube ('#')</w:t>
      </w:r>
    </w:p>
    <w:p w:rsidR="0063571A" w:rsidRDefault="0063571A" w:rsidP="0063571A">
      <w:pPr>
        <w:numPr>
          <w:ilvl w:val="0"/>
          <w:numId w:val="17"/>
        </w:numPr>
        <w:spacing w:before="0" w:after="0"/>
        <w:ind w:left="714" w:hanging="357"/>
        <w:jc w:val="left"/>
        <w:rPr>
          <w:lang w:eastAsia="ja-JP"/>
        </w:rPr>
      </w:pPr>
      <w:r>
        <w:rPr>
          <w:lang w:eastAsia="ja-JP"/>
        </w:rPr>
        <w:t>There are NO special restrictions on positioning of the labyrinth elements ('#', 'U', 'D', '.')</w:t>
      </w:r>
    </w:p>
    <w:tbl>
      <w:tblPr>
        <w:tblpPr w:leftFromText="181" w:rightFromText="181" w:vertAnchor="text" w:horzAnchor="margin" w:tblpXSpec="right" w:tblpY="179"/>
        <w:tblOverlap w:val="never"/>
        <w:tblW w:w="0" w:type="auto"/>
        <w:tblLayout w:type="fixed"/>
        <w:tblLook w:val="0000" w:firstRow="0" w:lastRow="0" w:firstColumn="0" w:lastColumn="0" w:noHBand="0" w:noVBand="0"/>
      </w:tblPr>
      <w:tblGrid>
        <w:gridCol w:w="1376"/>
        <w:gridCol w:w="1701"/>
      </w:tblGrid>
      <w:tr w:rsidR="0063571A" w:rsidRPr="00552A9F" w:rsidTr="00840CF6">
        <w:trPr>
          <w:trHeight w:val="20"/>
        </w:trPr>
        <w:tc>
          <w:tcPr>
            <w:tcW w:w="1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3571A" w:rsidRPr="004261C3" w:rsidRDefault="0063571A" w:rsidP="00840CF6">
            <w:pPr>
              <w:spacing w:before="0" w:after="0"/>
              <w:jc w:val="left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Example input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3571A" w:rsidRPr="004261C3" w:rsidRDefault="0063571A" w:rsidP="00840CF6">
            <w:pPr>
              <w:spacing w:before="0" w:after="0"/>
              <w:jc w:val="left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Example output</w:t>
            </w:r>
          </w:p>
        </w:tc>
      </w:tr>
      <w:tr w:rsidR="0063571A" w:rsidTr="00840CF6">
        <w:trPr>
          <w:trHeight w:val="20"/>
        </w:trPr>
        <w:tc>
          <w:tcPr>
            <w:tcW w:w="1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71A" w:rsidRPr="00A77C30" w:rsidRDefault="0063571A" w:rsidP="00840CF6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2 0 2</w:t>
            </w:r>
          </w:p>
          <w:p w:rsidR="0063571A" w:rsidRDefault="0063571A" w:rsidP="00840CF6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3 4 3</w:t>
            </w:r>
          </w:p>
          <w:p w:rsidR="0063571A" w:rsidRDefault="0063571A" w:rsidP="00840CF6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...</w:t>
            </w:r>
          </w:p>
          <w:p w:rsidR="0063571A" w:rsidRDefault="0063571A" w:rsidP="00840CF6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.#.</w:t>
            </w:r>
          </w:p>
          <w:p w:rsidR="0063571A" w:rsidRDefault="0063571A" w:rsidP="00840CF6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.#.</w:t>
            </w:r>
          </w:p>
          <w:p w:rsidR="0063571A" w:rsidRPr="00F857ED" w:rsidRDefault="0063571A" w:rsidP="00840CF6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.#D</w:t>
            </w:r>
          </w:p>
          <w:p w:rsidR="0063571A" w:rsidRDefault="0063571A" w:rsidP="00840CF6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...</w:t>
            </w:r>
          </w:p>
          <w:p w:rsidR="0063571A" w:rsidRDefault="0063571A" w:rsidP="00840CF6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...</w:t>
            </w:r>
          </w:p>
          <w:p w:rsidR="0063571A" w:rsidRDefault="0063571A" w:rsidP="00840CF6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##.</w:t>
            </w:r>
          </w:p>
          <w:p w:rsidR="0063571A" w:rsidRPr="00F857ED" w:rsidRDefault="0063571A" w:rsidP="00840CF6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D..</w:t>
            </w:r>
          </w:p>
          <w:p w:rsidR="0063571A" w:rsidRPr="00692110" w:rsidRDefault="0063571A" w:rsidP="00840CF6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..D</w:t>
            </w:r>
          </w:p>
          <w:p w:rsidR="0063571A" w:rsidRDefault="0063571A" w:rsidP="00840CF6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...</w:t>
            </w:r>
          </w:p>
          <w:p w:rsidR="0063571A" w:rsidRDefault="0063571A" w:rsidP="00840CF6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##.</w:t>
            </w:r>
          </w:p>
          <w:p w:rsidR="0063571A" w:rsidRPr="00E64540" w:rsidRDefault="0063571A" w:rsidP="00840CF6">
            <w:pPr>
              <w:spacing w:before="0" w:after="0"/>
              <w:rPr>
                <w:rFonts w:ascii="Consolas" w:hAnsi="Consolas" w:cs="Consolas"/>
                <w:bCs/>
                <w:noProof/>
                <w:lang w:val="bg-BG"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...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71A" w:rsidRPr="00692110" w:rsidRDefault="0063571A" w:rsidP="00840CF6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val="bg-BG" w:eastAsia="ja-JP"/>
              </w:rPr>
              <w:t>1</w:t>
            </w:r>
            <w:r>
              <w:rPr>
                <w:rFonts w:ascii="Consolas" w:hAnsi="Consolas" w:cs="Consolas"/>
                <w:bCs/>
                <w:noProof/>
                <w:lang w:eastAsia="ja-JP"/>
              </w:rPr>
              <w:t>6</w:t>
            </w:r>
          </w:p>
        </w:tc>
      </w:tr>
    </w:tbl>
    <w:p w:rsidR="0063571A" w:rsidRDefault="0063571A" w:rsidP="0063571A">
      <w:pPr>
        <w:numPr>
          <w:ilvl w:val="0"/>
          <w:numId w:val="17"/>
        </w:numPr>
        <w:spacing w:before="0" w:after="0"/>
        <w:ind w:left="714" w:hanging="357"/>
        <w:jc w:val="left"/>
      </w:pPr>
      <w:r w:rsidRPr="00552A9F">
        <w:rPr>
          <w:rFonts w:hint="eastAsia"/>
          <w:lang w:eastAsia="ja-JP"/>
        </w:rPr>
        <w:t xml:space="preserve">Allowed working time for </w:t>
      </w:r>
      <w:r w:rsidRPr="00552A9F">
        <w:rPr>
          <w:lang w:eastAsia="ja-JP"/>
        </w:rPr>
        <w:t>your</w:t>
      </w:r>
      <w:r w:rsidRPr="00552A9F">
        <w:rPr>
          <w:rFonts w:hint="eastAsia"/>
          <w:lang w:eastAsia="ja-JP"/>
        </w:rPr>
        <w:t xml:space="preserve"> program</w:t>
      </w:r>
      <w:r>
        <w:rPr>
          <w:lang w:eastAsia="ja-JP"/>
        </w:rPr>
        <w:t>: 0.3</w:t>
      </w:r>
      <w:r w:rsidRPr="00552A9F">
        <w:rPr>
          <w:lang w:eastAsia="ja-JP"/>
        </w:rPr>
        <w:t xml:space="preserve"> </w:t>
      </w:r>
      <w:r w:rsidRPr="00552A9F">
        <w:rPr>
          <w:rFonts w:hint="eastAsia"/>
          <w:lang w:eastAsia="ja-JP"/>
        </w:rPr>
        <w:t>second</w:t>
      </w:r>
      <w:r>
        <w:rPr>
          <w:lang w:eastAsia="ja-JP"/>
        </w:rPr>
        <w:t>s</w:t>
      </w:r>
      <w:r w:rsidRPr="00552A9F">
        <w:rPr>
          <w:lang w:eastAsia="ja-JP"/>
        </w:rPr>
        <w:t>.</w:t>
      </w:r>
      <w:r>
        <w:rPr>
          <w:lang w:eastAsia="ja-JP"/>
        </w:rPr>
        <w:t xml:space="preserve"> </w:t>
      </w:r>
    </w:p>
    <w:p w:rsidR="0063571A" w:rsidRPr="00552A9F" w:rsidRDefault="0063571A" w:rsidP="0063571A">
      <w:pPr>
        <w:numPr>
          <w:ilvl w:val="0"/>
          <w:numId w:val="17"/>
        </w:numPr>
        <w:spacing w:before="0" w:after="0"/>
        <w:ind w:left="714" w:hanging="357"/>
        <w:jc w:val="left"/>
      </w:pPr>
      <w:r w:rsidRPr="00552A9F">
        <w:rPr>
          <w:rFonts w:hint="eastAsia"/>
          <w:lang w:eastAsia="ja-JP"/>
        </w:rPr>
        <w:t>Allowed memory</w:t>
      </w:r>
      <w:r w:rsidRPr="00552A9F">
        <w:rPr>
          <w:lang w:eastAsia="ja-JP"/>
        </w:rPr>
        <w:t xml:space="preserve">: </w:t>
      </w:r>
      <w:r>
        <w:rPr>
          <w:lang w:eastAsia="ja-JP"/>
        </w:rPr>
        <w:t>16</w:t>
      </w:r>
      <w:r w:rsidRPr="00552A9F">
        <w:t xml:space="preserve"> MB.</w:t>
      </w:r>
    </w:p>
    <w:p w:rsidR="0063571A" w:rsidRPr="00655983" w:rsidRDefault="0063571A" w:rsidP="0063571A">
      <w:pPr>
        <w:pStyle w:val="Heading3"/>
        <w:spacing w:before="60"/>
        <w:rPr>
          <w:lang w:val="bg-BG" w:eastAsia="ja-JP"/>
        </w:rPr>
      </w:pPr>
      <w:r w:rsidRPr="00552A9F">
        <w:rPr>
          <w:rFonts w:hint="eastAsia"/>
          <w:lang w:eastAsia="ja-JP"/>
        </w:rPr>
        <w:t>Examples</w:t>
      </w:r>
    </w:p>
    <w:tbl>
      <w:tblPr>
        <w:tblpPr w:leftFromText="181" w:rightFromText="181" w:vertAnchor="text" w:tblpX="1" w:tblpY="1"/>
        <w:tblOverlap w:val="never"/>
        <w:tblW w:w="0" w:type="auto"/>
        <w:tblLayout w:type="fixed"/>
        <w:tblLook w:val="0000" w:firstRow="0" w:lastRow="0" w:firstColumn="0" w:lastColumn="0" w:noHBand="0" w:noVBand="0"/>
      </w:tblPr>
      <w:tblGrid>
        <w:gridCol w:w="1376"/>
        <w:gridCol w:w="1701"/>
        <w:gridCol w:w="2153"/>
      </w:tblGrid>
      <w:tr w:rsidR="0063571A" w:rsidRPr="00552A9F" w:rsidTr="00840CF6">
        <w:trPr>
          <w:trHeight w:val="20"/>
        </w:trPr>
        <w:tc>
          <w:tcPr>
            <w:tcW w:w="1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3571A" w:rsidRPr="004261C3" w:rsidRDefault="0063571A" w:rsidP="00840CF6">
            <w:pPr>
              <w:spacing w:before="0" w:after="0"/>
              <w:jc w:val="left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Example input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3571A" w:rsidRPr="004261C3" w:rsidRDefault="0063571A" w:rsidP="00840CF6">
            <w:pPr>
              <w:spacing w:before="0" w:after="0"/>
              <w:jc w:val="left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Example output</w:t>
            </w:r>
          </w:p>
        </w:tc>
        <w:tc>
          <w:tcPr>
            <w:tcW w:w="21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3571A" w:rsidRDefault="0063571A" w:rsidP="00840CF6">
            <w:pPr>
              <w:spacing w:before="0" w:after="0"/>
              <w:jc w:val="left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Explanation</w:t>
            </w:r>
          </w:p>
        </w:tc>
      </w:tr>
      <w:tr w:rsidR="0063571A" w:rsidTr="00840CF6">
        <w:trPr>
          <w:trHeight w:val="20"/>
        </w:trPr>
        <w:tc>
          <w:tcPr>
            <w:tcW w:w="1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71A" w:rsidRDefault="0063571A" w:rsidP="00840CF6">
            <w:pPr>
              <w:spacing w:before="0" w:after="0"/>
              <w:rPr>
                <w:rFonts w:ascii="Consolas" w:hAnsi="Consolas" w:cs="Consolas"/>
                <w:bCs/>
                <w:noProof/>
                <w:sz w:val="32"/>
              </w:rPr>
            </w:pPr>
            <w:r>
              <w:rPr>
                <w:rFonts w:ascii="Consolas" w:hAnsi="Consolas" w:cs="Consolas"/>
                <w:bCs/>
                <w:noProof/>
                <w:sz w:val="32"/>
              </w:rPr>
              <w:t>0</w:t>
            </w:r>
            <w:r w:rsidRPr="00974D85">
              <w:rPr>
                <w:rFonts w:ascii="Consolas" w:hAnsi="Consolas" w:cs="Consolas"/>
                <w:bCs/>
                <w:noProof/>
                <w:sz w:val="32"/>
              </w:rPr>
              <w:t xml:space="preserve"> </w:t>
            </w:r>
            <w:r>
              <w:rPr>
                <w:rFonts w:ascii="Consolas" w:hAnsi="Consolas" w:cs="Consolas"/>
                <w:bCs/>
                <w:noProof/>
                <w:sz w:val="32"/>
              </w:rPr>
              <w:t>0</w:t>
            </w:r>
            <w:r w:rsidRPr="00974D85">
              <w:rPr>
                <w:rFonts w:ascii="Consolas" w:hAnsi="Consolas" w:cs="Consolas"/>
                <w:bCs/>
                <w:noProof/>
                <w:sz w:val="32"/>
              </w:rPr>
              <w:t xml:space="preserve"> </w:t>
            </w:r>
            <w:r>
              <w:rPr>
                <w:rFonts w:ascii="Consolas" w:hAnsi="Consolas" w:cs="Consolas"/>
                <w:bCs/>
                <w:noProof/>
                <w:sz w:val="32"/>
              </w:rPr>
              <w:t>0</w:t>
            </w:r>
          </w:p>
          <w:p w:rsidR="0063571A" w:rsidRPr="00974D85" w:rsidRDefault="0063571A" w:rsidP="00840CF6">
            <w:pPr>
              <w:spacing w:before="0" w:after="0"/>
              <w:rPr>
                <w:rFonts w:ascii="Consolas" w:hAnsi="Consolas" w:cs="Consolas"/>
                <w:bCs/>
                <w:noProof/>
                <w:sz w:val="32"/>
              </w:rPr>
            </w:pPr>
            <w:r>
              <w:rPr>
                <w:rFonts w:ascii="Consolas" w:hAnsi="Consolas" w:cs="Consolas"/>
                <w:bCs/>
                <w:noProof/>
                <w:sz w:val="32"/>
              </w:rPr>
              <w:t>2 3 4</w:t>
            </w:r>
          </w:p>
          <w:p w:rsidR="0063571A" w:rsidRPr="00974D85" w:rsidRDefault="0063571A" w:rsidP="00840CF6">
            <w:pPr>
              <w:spacing w:before="0" w:after="0"/>
              <w:rPr>
                <w:rFonts w:ascii="Consolas" w:hAnsi="Consolas" w:cs="Consolas"/>
                <w:b/>
                <w:bCs/>
                <w:noProof/>
                <w:sz w:val="32"/>
              </w:rPr>
            </w:pPr>
            <w:r>
              <w:rPr>
                <w:rFonts w:ascii="Consolas" w:hAnsi="Consolas" w:cs="Consolas"/>
                <w:b/>
                <w:bCs/>
                <w:noProof/>
                <w:sz w:val="32"/>
              </w:rPr>
              <w:t>.#U</w:t>
            </w:r>
            <w:r w:rsidRPr="00974D85">
              <w:rPr>
                <w:rFonts w:ascii="Consolas" w:hAnsi="Consolas" w:cs="Consolas"/>
                <w:b/>
                <w:bCs/>
                <w:noProof/>
                <w:sz w:val="32"/>
              </w:rPr>
              <w:t>.</w:t>
            </w:r>
          </w:p>
          <w:p w:rsidR="0063571A" w:rsidRPr="00974D85" w:rsidRDefault="0063571A" w:rsidP="00840CF6">
            <w:pPr>
              <w:spacing w:before="0" w:after="0"/>
              <w:rPr>
                <w:rFonts w:ascii="Consolas" w:hAnsi="Consolas" w:cs="Consolas"/>
                <w:b/>
                <w:bCs/>
                <w:noProof/>
                <w:sz w:val="32"/>
              </w:rPr>
            </w:pPr>
            <w:r w:rsidRPr="00974D85">
              <w:rPr>
                <w:rFonts w:ascii="Consolas" w:hAnsi="Consolas" w:cs="Consolas"/>
                <w:b/>
                <w:bCs/>
                <w:noProof/>
                <w:sz w:val="32"/>
              </w:rPr>
              <w:t>..</w:t>
            </w:r>
            <w:r>
              <w:rPr>
                <w:rFonts w:ascii="Consolas" w:hAnsi="Consolas" w:cs="Consolas"/>
                <w:b/>
                <w:bCs/>
                <w:noProof/>
                <w:sz w:val="32"/>
              </w:rPr>
              <w:t>#.</w:t>
            </w:r>
          </w:p>
          <w:p w:rsidR="0063571A" w:rsidRPr="00974D85" w:rsidRDefault="0063571A" w:rsidP="00840CF6">
            <w:pPr>
              <w:spacing w:before="0" w:after="0"/>
              <w:rPr>
                <w:rFonts w:ascii="Consolas" w:hAnsi="Consolas" w:cs="Consolas"/>
                <w:b/>
                <w:bCs/>
                <w:noProof/>
                <w:sz w:val="32"/>
              </w:rPr>
            </w:pPr>
            <w:r w:rsidRPr="00974D85">
              <w:rPr>
                <w:rFonts w:ascii="Consolas" w:hAnsi="Consolas" w:cs="Consolas"/>
                <w:b/>
                <w:bCs/>
                <w:noProof/>
                <w:sz w:val="32"/>
              </w:rPr>
              <w:t>U.</w:t>
            </w:r>
            <w:r>
              <w:rPr>
                <w:rFonts w:ascii="Consolas" w:hAnsi="Consolas" w:cs="Consolas"/>
                <w:b/>
                <w:bCs/>
                <w:noProof/>
                <w:sz w:val="32"/>
              </w:rPr>
              <w:t>.</w:t>
            </w:r>
            <w:r w:rsidRPr="00974D85">
              <w:rPr>
                <w:rFonts w:ascii="Consolas" w:hAnsi="Consolas" w:cs="Consolas"/>
                <w:b/>
                <w:bCs/>
                <w:noProof/>
                <w:sz w:val="32"/>
              </w:rPr>
              <w:t>.</w:t>
            </w:r>
          </w:p>
          <w:p w:rsidR="0063571A" w:rsidRPr="00974D85" w:rsidRDefault="0063571A" w:rsidP="00840CF6">
            <w:pPr>
              <w:spacing w:before="0" w:after="0"/>
              <w:rPr>
                <w:rFonts w:ascii="Consolas" w:hAnsi="Consolas" w:cs="Consolas"/>
                <w:b/>
                <w:bCs/>
                <w:noProof/>
                <w:sz w:val="32"/>
              </w:rPr>
            </w:pPr>
            <w:r w:rsidRPr="00974D85">
              <w:rPr>
                <w:rFonts w:ascii="Consolas" w:hAnsi="Consolas" w:cs="Consolas"/>
                <w:b/>
                <w:bCs/>
                <w:noProof/>
                <w:sz w:val="32"/>
              </w:rPr>
              <w:t>..D.</w:t>
            </w:r>
          </w:p>
          <w:p w:rsidR="0063571A" w:rsidRPr="00974D85" w:rsidRDefault="0063571A" w:rsidP="00840CF6">
            <w:pPr>
              <w:spacing w:before="0" w:after="0"/>
              <w:rPr>
                <w:rFonts w:ascii="Consolas" w:hAnsi="Consolas" w:cs="Consolas"/>
                <w:b/>
                <w:bCs/>
                <w:noProof/>
                <w:sz w:val="32"/>
              </w:rPr>
            </w:pPr>
            <w:r w:rsidRPr="00974D85">
              <w:rPr>
                <w:rFonts w:ascii="Consolas" w:hAnsi="Consolas" w:cs="Consolas"/>
                <w:b/>
                <w:bCs/>
                <w:noProof/>
                <w:sz w:val="32"/>
              </w:rPr>
              <w:t>....</w:t>
            </w:r>
          </w:p>
          <w:p w:rsidR="0063571A" w:rsidRPr="00974D85" w:rsidRDefault="0063571A" w:rsidP="00840CF6">
            <w:pPr>
              <w:spacing w:before="0" w:after="0"/>
              <w:rPr>
                <w:rFonts w:ascii="Consolas" w:hAnsi="Consolas" w:cs="Consolas"/>
                <w:b/>
                <w:bCs/>
                <w:noProof/>
                <w:color w:val="00B0F0"/>
                <w:sz w:val="32"/>
              </w:rPr>
            </w:pPr>
            <w:r w:rsidRPr="00974D85">
              <w:rPr>
                <w:rFonts w:ascii="Consolas" w:hAnsi="Consolas" w:cs="Consolas"/>
                <w:b/>
                <w:bCs/>
                <w:noProof/>
                <w:sz w:val="32"/>
              </w:rPr>
              <w:t>..U.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71A" w:rsidRPr="00974D85" w:rsidRDefault="0063571A" w:rsidP="00840CF6">
            <w:pPr>
              <w:spacing w:before="0" w:after="0"/>
              <w:rPr>
                <w:rFonts w:ascii="Consolas" w:hAnsi="Consolas" w:cs="Consolas"/>
                <w:bCs/>
                <w:noProof/>
                <w:sz w:val="32"/>
                <w:lang w:eastAsia="ja-JP"/>
              </w:rPr>
            </w:pPr>
            <w:bookmarkStart w:id="0" w:name="_GoBack"/>
            <w:bookmarkEnd w:id="0"/>
            <w:r>
              <w:rPr>
                <w:rFonts w:ascii="Consolas" w:hAnsi="Consolas" w:cs="Consolas"/>
                <w:bCs/>
                <w:noProof/>
                <w:sz w:val="32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849630</wp:posOffset>
                      </wp:positionH>
                      <wp:positionV relativeFrom="paragraph">
                        <wp:posOffset>53340</wp:posOffset>
                      </wp:positionV>
                      <wp:extent cx="251460" cy="374015"/>
                      <wp:effectExtent l="11430" t="8255" r="0" b="54610"/>
                      <wp:wrapNone/>
                      <wp:docPr id="9" name="Freeform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 flipV="1">
                                <a:off x="0" y="0"/>
                                <a:ext cx="251460" cy="374015"/>
                              </a:xfrm>
                              <a:custGeom>
                                <a:avLst/>
                                <a:gdLst>
                                  <a:gd name="G0" fmla="+- 75690 0 0"/>
                                  <a:gd name="G1" fmla="+- -11796480 0 0"/>
                                  <a:gd name="G2" fmla="+- 75690 0 -11796480"/>
                                  <a:gd name="G3" fmla="+- 10800 0 0"/>
                                  <a:gd name="G4" fmla="+- 0 0 75690"/>
                                  <a:gd name="T0" fmla="*/ 360 256 1"/>
                                  <a:gd name="T1" fmla="*/ 0 256 1"/>
                                  <a:gd name="G5" fmla="+- G2 T0 T1"/>
                                  <a:gd name="G6" fmla="?: G2 G2 G5"/>
                                  <a:gd name="G7" fmla="+- 0 0 G6"/>
                                  <a:gd name="G8" fmla="+- 10800 0 0"/>
                                  <a:gd name="G9" fmla="+- 0 0 -11796480"/>
                                  <a:gd name="G10" fmla="+- 10800 0 2700"/>
                                  <a:gd name="G11" fmla="cos G10 75690"/>
                                  <a:gd name="G12" fmla="sin G10 75690"/>
                                  <a:gd name="G13" fmla="cos 13500 75690"/>
                                  <a:gd name="G14" fmla="sin 13500 75690"/>
                                  <a:gd name="G15" fmla="+- G11 10800 0"/>
                                  <a:gd name="G16" fmla="+- G12 10800 0"/>
                                  <a:gd name="G17" fmla="+- G13 10800 0"/>
                                  <a:gd name="G18" fmla="+- G14 10800 0"/>
                                  <a:gd name="G19" fmla="*/ 10800 1 2"/>
                                  <a:gd name="G20" fmla="+- G19 5400 0"/>
                                  <a:gd name="G21" fmla="cos G20 75690"/>
                                  <a:gd name="G22" fmla="sin G20 75690"/>
                                  <a:gd name="G23" fmla="+- G21 10800 0"/>
                                  <a:gd name="G24" fmla="+- G12 G23 G22"/>
                                  <a:gd name="G25" fmla="+- G22 G23 G11"/>
                                  <a:gd name="G26" fmla="cos 10800 75690"/>
                                  <a:gd name="G27" fmla="sin 10800 75690"/>
                                  <a:gd name="G28" fmla="cos 10800 75690"/>
                                  <a:gd name="G29" fmla="sin 10800 75690"/>
                                  <a:gd name="G30" fmla="+- G26 10800 0"/>
                                  <a:gd name="G31" fmla="+- G27 10800 0"/>
                                  <a:gd name="G32" fmla="+- G28 10800 0"/>
                                  <a:gd name="G33" fmla="+- G29 10800 0"/>
                                  <a:gd name="G34" fmla="+- G19 5400 0"/>
                                  <a:gd name="G35" fmla="cos G34 -11796480"/>
                                  <a:gd name="G36" fmla="sin G34 -11796480"/>
                                  <a:gd name="G37" fmla="+/ -11796480 75690 2"/>
                                  <a:gd name="T2" fmla="*/ 180 256 1"/>
                                  <a:gd name="T3" fmla="*/ 0 256 1"/>
                                  <a:gd name="G38" fmla="+- G37 T2 T3"/>
                                  <a:gd name="G39" fmla="?: G2 G37 G38"/>
                                  <a:gd name="G40" fmla="cos 10800 G39"/>
                                  <a:gd name="G41" fmla="sin 10800 G39"/>
                                  <a:gd name="G42" fmla="cos 10800 G39"/>
                                  <a:gd name="G43" fmla="sin 10800 G39"/>
                                  <a:gd name="G44" fmla="+- G40 10800 0"/>
                                  <a:gd name="G45" fmla="+- G41 10800 0"/>
                                  <a:gd name="G46" fmla="+- G42 10800 0"/>
                                  <a:gd name="G47" fmla="+- G43 10800 0"/>
                                  <a:gd name="G48" fmla="+- G35 10800 0"/>
                                  <a:gd name="G49" fmla="+- G36 10800 0"/>
                                  <a:gd name="T4" fmla="*/ 10908 w 21600"/>
                                  <a:gd name="T5" fmla="*/ 0 h 21600"/>
                                  <a:gd name="T6" fmla="*/ 0 w 21600"/>
                                  <a:gd name="T7" fmla="*/ 10800 h 21600"/>
                                  <a:gd name="T8" fmla="*/ 10908 w 21600"/>
                                  <a:gd name="T9" fmla="*/ 0 h 21600"/>
                                  <a:gd name="T10" fmla="*/ 24297 w 21600"/>
                                  <a:gd name="T11" fmla="*/ 11072 h 21600"/>
                                  <a:gd name="T12" fmla="*/ 21543 w 21600"/>
                                  <a:gd name="T13" fmla="*/ 13716 h 21600"/>
                                  <a:gd name="T14" fmla="*/ 18898 w 21600"/>
                                  <a:gd name="T15" fmla="*/ 10963 h 21600"/>
                                  <a:gd name="T16" fmla="*/ 3163 w 21600"/>
                                  <a:gd name="T17" fmla="*/ 3163 h 21600"/>
                                  <a:gd name="T18" fmla="*/ 18437 w 21600"/>
                                  <a:gd name="T19" fmla="*/ 18437 h 21600"/>
                                </a:gdLst>
                                <a:ahLst/>
                                <a:cxnLst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</a:cxnLst>
                                <a:rect l="T16" t="T17" r="T18" b="T19"/>
                                <a:pathLst>
                                  <a:path w="21600" h="21600">
                                    <a:moveTo>
                                      <a:pt x="21597" y="11017"/>
                                    </a:moveTo>
                                    <a:cubicBezTo>
                                      <a:pt x="21599" y="10945"/>
                                      <a:pt x="21600" y="10872"/>
                                      <a:pt x="21600" y="10800"/>
                                    </a:cubicBezTo>
                                    <a:cubicBezTo>
                                      <a:pt x="21600" y="4835"/>
                                      <a:pt x="16764" y="0"/>
                                      <a:pt x="10800" y="0"/>
                                    </a:cubicBezTo>
                                    <a:cubicBezTo>
                                      <a:pt x="4835" y="0"/>
                                      <a:pt x="0" y="4835"/>
                                      <a:pt x="0" y="10800"/>
                                    </a:cubicBezTo>
                                    <a:cubicBezTo>
                                      <a:pt x="0" y="4835"/>
                                      <a:pt x="4835" y="0"/>
                                      <a:pt x="10800" y="0"/>
                                    </a:cubicBezTo>
                                    <a:cubicBezTo>
                                      <a:pt x="16764" y="0"/>
                                      <a:pt x="21600" y="4835"/>
                                      <a:pt x="21600" y="10800"/>
                                    </a:cubicBezTo>
                                    <a:cubicBezTo>
                                      <a:pt x="21600" y="10872"/>
                                      <a:pt x="21599" y="10945"/>
                                      <a:pt x="21597" y="11017"/>
                                    </a:cubicBezTo>
                                    <a:lnTo>
                                      <a:pt x="24297" y="11072"/>
                                    </a:lnTo>
                                    <a:lnTo>
                                      <a:pt x="21543" y="13716"/>
                                    </a:lnTo>
                                    <a:lnTo>
                                      <a:pt x="18898" y="10963"/>
                                    </a:lnTo>
                                    <a:lnTo>
                                      <a:pt x="21597" y="1101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7F7D69" id="Freeform 9" o:spid="_x0000_s1026" style="position:absolute;margin-left:66.9pt;margin-top:4.2pt;width:19.8pt;height:29.45pt;rotation:-90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" path="m21597,11017v2,-72,3,-145,3,-217c21600,4835,16764,,10800,,4835,,,4835,,10800,,4835,4835,,10800,v5964,,10800,4835,10800,10800c21600,10872,21599,10945,21597,11017r2700,55l21543,13716,18898,10963r2699,54xe">
                      <v:stroke joinstyle="miter"/>
                      <v:path o:connecttype="custom" o:connectlocs="126987,0;0,187008;126987,0;282858,191717;250796,237500;220004,189830" o:connectangles="0,0,0,0,0,0" textboxrect="3163,3163,18437,18437"/>
                    </v:shape>
                  </w:pict>
                </mc:Fallback>
              </mc:AlternateContent>
            </w:r>
            <w:r>
              <w:rPr>
                <w:rFonts w:ascii="Consolas" w:hAnsi="Consolas" w:cs="Consolas"/>
                <w:bCs/>
                <w:noProof/>
                <w:sz w:val="32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818515</wp:posOffset>
                      </wp:positionH>
                      <wp:positionV relativeFrom="paragraph">
                        <wp:posOffset>335915</wp:posOffset>
                      </wp:positionV>
                      <wp:extent cx="281940" cy="342900"/>
                      <wp:effectExtent l="11430" t="12065" r="0" b="58420"/>
                      <wp:wrapNone/>
                      <wp:docPr id="8" name="Freeform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 flipV="1">
                                <a:off x="0" y="0"/>
                                <a:ext cx="281940" cy="342900"/>
                              </a:xfrm>
                              <a:custGeom>
                                <a:avLst/>
                                <a:gdLst>
                                  <a:gd name="G0" fmla="+- 75690 0 0"/>
                                  <a:gd name="G1" fmla="+- -11796480 0 0"/>
                                  <a:gd name="G2" fmla="+- 75690 0 -11796480"/>
                                  <a:gd name="G3" fmla="+- 10800 0 0"/>
                                  <a:gd name="G4" fmla="+- 0 0 75690"/>
                                  <a:gd name="T0" fmla="*/ 360 256 1"/>
                                  <a:gd name="T1" fmla="*/ 0 256 1"/>
                                  <a:gd name="G5" fmla="+- G2 T0 T1"/>
                                  <a:gd name="G6" fmla="?: G2 G2 G5"/>
                                  <a:gd name="G7" fmla="+- 0 0 G6"/>
                                  <a:gd name="G8" fmla="+- 10800 0 0"/>
                                  <a:gd name="G9" fmla="+- 0 0 -11796480"/>
                                  <a:gd name="G10" fmla="+- 10800 0 2700"/>
                                  <a:gd name="G11" fmla="cos G10 75690"/>
                                  <a:gd name="G12" fmla="sin G10 75690"/>
                                  <a:gd name="G13" fmla="cos 13500 75690"/>
                                  <a:gd name="G14" fmla="sin 13500 75690"/>
                                  <a:gd name="G15" fmla="+- G11 10800 0"/>
                                  <a:gd name="G16" fmla="+- G12 10800 0"/>
                                  <a:gd name="G17" fmla="+- G13 10800 0"/>
                                  <a:gd name="G18" fmla="+- G14 10800 0"/>
                                  <a:gd name="G19" fmla="*/ 10800 1 2"/>
                                  <a:gd name="G20" fmla="+- G19 5400 0"/>
                                  <a:gd name="G21" fmla="cos G20 75690"/>
                                  <a:gd name="G22" fmla="sin G20 75690"/>
                                  <a:gd name="G23" fmla="+- G21 10800 0"/>
                                  <a:gd name="G24" fmla="+- G12 G23 G22"/>
                                  <a:gd name="G25" fmla="+- G22 G23 G11"/>
                                  <a:gd name="G26" fmla="cos 10800 75690"/>
                                  <a:gd name="G27" fmla="sin 10800 75690"/>
                                  <a:gd name="G28" fmla="cos 10800 75690"/>
                                  <a:gd name="G29" fmla="sin 10800 75690"/>
                                  <a:gd name="G30" fmla="+- G26 10800 0"/>
                                  <a:gd name="G31" fmla="+- G27 10800 0"/>
                                  <a:gd name="G32" fmla="+- G28 10800 0"/>
                                  <a:gd name="G33" fmla="+- G29 10800 0"/>
                                  <a:gd name="G34" fmla="+- G19 5400 0"/>
                                  <a:gd name="G35" fmla="cos G34 -11796480"/>
                                  <a:gd name="G36" fmla="sin G34 -11796480"/>
                                  <a:gd name="G37" fmla="+/ -11796480 75690 2"/>
                                  <a:gd name="T2" fmla="*/ 180 256 1"/>
                                  <a:gd name="T3" fmla="*/ 0 256 1"/>
                                  <a:gd name="G38" fmla="+- G37 T2 T3"/>
                                  <a:gd name="G39" fmla="?: G2 G37 G38"/>
                                  <a:gd name="G40" fmla="cos 10800 G39"/>
                                  <a:gd name="G41" fmla="sin 10800 G39"/>
                                  <a:gd name="G42" fmla="cos 10800 G39"/>
                                  <a:gd name="G43" fmla="sin 10800 G39"/>
                                  <a:gd name="G44" fmla="+- G40 10800 0"/>
                                  <a:gd name="G45" fmla="+- G41 10800 0"/>
                                  <a:gd name="G46" fmla="+- G42 10800 0"/>
                                  <a:gd name="G47" fmla="+- G43 10800 0"/>
                                  <a:gd name="G48" fmla="+- G35 10800 0"/>
                                  <a:gd name="G49" fmla="+- G36 10800 0"/>
                                  <a:gd name="T4" fmla="*/ 10908 w 21600"/>
                                  <a:gd name="T5" fmla="*/ 0 h 21600"/>
                                  <a:gd name="T6" fmla="*/ 0 w 21600"/>
                                  <a:gd name="T7" fmla="*/ 10800 h 21600"/>
                                  <a:gd name="T8" fmla="*/ 10908 w 21600"/>
                                  <a:gd name="T9" fmla="*/ 0 h 21600"/>
                                  <a:gd name="T10" fmla="*/ 24297 w 21600"/>
                                  <a:gd name="T11" fmla="*/ 11072 h 21600"/>
                                  <a:gd name="T12" fmla="*/ 21543 w 21600"/>
                                  <a:gd name="T13" fmla="*/ 13716 h 21600"/>
                                  <a:gd name="T14" fmla="*/ 18898 w 21600"/>
                                  <a:gd name="T15" fmla="*/ 10963 h 21600"/>
                                  <a:gd name="T16" fmla="*/ 3163 w 21600"/>
                                  <a:gd name="T17" fmla="*/ 3163 h 21600"/>
                                  <a:gd name="T18" fmla="*/ 18437 w 21600"/>
                                  <a:gd name="T19" fmla="*/ 18437 h 21600"/>
                                </a:gdLst>
                                <a:ahLst/>
                                <a:cxnLst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</a:cxnLst>
                                <a:rect l="T16" t="T17" r="T18" b="T19"/>
                                <a:pathLst>
                                  <a:path w="21600" h="21600">
                                    <a:moveTo>
                                      <a:pt x="21597" y="11017"/>
                                    </a:moveTo>
                                    <a:cubicBezTo>
                                      <a:pt x="21599" y="10945"/>
                                      <a:pt x="21600" y="10872"/>
                                      <a:pt x="21600" y="10800"/>
                                    </a:cubicBezTo>
                                    <a:cubicBezTo>
                                      <a:pt x="21600" y="4835"/>
                                      <a:pt x="16764" y="0"/>
                                      <a:pt x="10800" y="0"/>
                                    </a:cubicBezTo>
                                    <a:cubicBezTo>
                                      <a:pt x="4835" y="0"/>
                                      <a:pt x="0" y="4835"/>
                                      <a:pt x="0" y="10800"/>
                                    </a:cubicBezTo>
                                    <a:cubicBezTo>
                                      <a:pt x="0" y="4835"/>
                                      <a:pt x="4835" y="0"/>
                                      <a:pt x="10800" y="0"/>
                                    </a:cubicBezTo>
                                    <a:cubicBezTo>
                                      <a:pt x="16764" y="0"/>
                                      <a:pt x="21600" y="4835"/>
                                      <a:pt x="21600" y="10800"/>
                                    </a:cubicBezTo>
                                    <a:cubicBezTo>
                                      <a:pt x="21600" y="10872"/>
                                      <a:pt x="21599" y="10945"/>
                                      <a:pt x="21597" y="11017"/>
                                    </a:cubicBezTo>
                                    <a:lnTo>
                                      <a:pt x="24297" y="11072"/>
                                    </a:lnTo>
                                    <a:lnTo>
                                      <a:pt x="21543" y="13716"/>
                                    </a:lnTo>
                                    <a:lnTo>
                                      <a:pt x="18898" y="10963"/>
                                    </a:lnTo>
                                    <a:lnTo>
                                      <a:pt x="21597" y="1101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B5DF0A" id="Freeform 8" o:spid="_x0000_s1026" style="position:absolute;margin-left:64.45pt;margin-top:26.45pt;width:22.2pt;height:27pt;rotation:-90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" path="m21597,11017v2,-72,3,-145,3,-217c21600,4835,16764,,10800,,4835,,,4835,,10800,,4835,4835,,10800,v5964,,10800,4835,10800,10800c21600,10872,21599,10945,21597,11017r2700,55l21543,13716,18898,10963r2699,54xe">
                      <v:stroke joinstyle="miter"/>
                      <v:path o:connecttype="custom" o:connectlocs="142380,0;0,171450;142380,0;317143,175768;281196,217742;246671,174038" o:connectangles="0,0,0,0,0,0" textboxrect="3163,3163,18437,18437"/>
                    </v:shape>
                  </w:pict>
                </mc:Fallback>
              </mc:AlternateContent>
            </w:r>
            <w:r>
              <w:rPr>
                <w:rFonts w:ascii="Consolas" w:hAnsi="Consolas" w:cs="Consolas"/>
                <w:bCs/>
                <w:noProof/>
                <w:sz w:val="32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593725</wp:posOffset>
                      </wp:positionH>
                      <wp:positionV relativeFrom="paragraph">
                        <wp:posOffset>827405</wp:posOffset>
                      </wp:positionV>
                      <wp:extent cx="723900" cy="350520"/>
                      <wp:effectExtent l="13335" t="10160" r="0" b="123190"/>
                      <wp:wrapNone/>
                      <wp:docPr id="7" name="Freeform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 flipV="1">
                                <a:off x="0" y="0"/>
                                <a:ext cx="723900" cy="350520"/>
                              </a:xfrm>
                              <a:custGeom>
                                <a:avLst/>
                                <a:gdLst>
                                  <a:gd name="G0" fmla="+- 75690 0 0"/>
                                  <a:gd name="G1" fmla="+- -11796480 0 0"/>
                                  <a:gd name="G2" fmla="+- 75690 0 -11796480"/>
                                  <a:gd name="G3" fmla="+- 10800 0 0"/>
                                  <a:gd name="G4" fmla="+- 0 0 75690"/>
                                  <a:gd name="T0" fmla="*/ 360 256 1"/>
                                  <a:gd name="T1" fmla="*/ 0 256 1"/>
                                  <a:gd name="G5" fmla="+- G2 T0 T1"/>
                                  <a:gd name="G6" fmla="?: G2 G2 G5"/>
                                  <a:gd name="G7" fmla="+- 0 0 G6"/>
                                  <a:gd name="G8" fmla="+- 10800 0 0"/>
                                  <a:gd name="G9" fmla="+- 0 0 -11796480"/>
                                  <a:gd name="G10" fmla="+- 10800 0 2700"/>
                                  <a:gd name="G11" fmla="cos G10 75690"/>
                                  <a:gd name="G12" fmla="sin G10 75690"/>
                                  <a:gd name="G13" fmla="cos 13500 75690"/>
                                  <a:gd name="G14" fmla="sin 13500 75690"/>
                                  <a:gd name="G15" fmla="+- G11 10800 0"/>
                                  <a:gd name="G16" fmla="+- G12 10800 0"/>
                                  <a:gd name="G17" fmla="+- G13 10800 0"/>
                                  <a:gd name="G18" fmla="+- G14 10800 0"/>
                                  <a:gd name="G19" fmla="*/ 10800 1 2"/>
                                  <a:gd name="G20" fmla="+- G19 5400 0"/>
                                  <a:gd name="G21" fmla="cos G20 75690"/>
                                  <a:gd name="G22" fmla="sin G20 75690"/>
                                  <a:gd name="G23" fmla="+- G21 10800 0"/>
                                  <a:gd name="G24" fmla="+- G12 G23 G22"/>
                                  <a:gd name="G25" fmla="+- G22 G23 G11"/>
                                  <a:gd name="G26" fmla="cos 10800 75690"/>
                                  <a:gd name="G27" fmla="sin 10800 75690"/>
                                  <a:gd name="G28" fmla="cos 10800 75690"/>
                                  <a:gd name="G29" fmla="sin 10800 75690"/>
                                  <a:gd name="G30" fmla="+- G26 10800 0"/>
                                  <a:gd name="G31" fmla="+- G27 10800 0"/>
                                  <a:gd name="G32" fmla="+- G28 10800 0"/>
                                  <a:gd name="G33" fmla="+- G29 10800 0"/>
                                  <a:gd name="G34" fmla="+- G19 5400 0"/>
                                  <a:gd name="G35" fmla="cos G34 -11796480"/>
                                  <a:gd name="G36" fmla="sin G34 -11796480"/>
                                  <a:gd name="G37" fmla="+/ -11796480 75690 2"/>
                                  <a:gd name="T2" fmla="*/ 180 256 1"/>
                                  <a:gd name="T3" fmla="*/ 0 256 1"/>
                                  <a:gd name="G38" fmla="+- G37 T2 T3"/>
                                  <a:gd name="G39" fmla="?: G2 G37 G38"/>
                                  <a:gd name="G40" fmla="cos 10800 G39"/>
                                  <a:gd name="G41" fmla="sin 10800 G39"/>
                                  <a:gd name="G42" fmla="cos 10800 G39"/>
                                  <a:gd name="G43" fmla="sin 10800 G39"/>
                                  <a:gd name="G44" fmla="+- G40 10800 0"/>
                                  <a:gd name="G45" fmla="+- G41 10800 0"/>
                                  <a:gd name="G46" fmla="+- G42 10800 0"/>
                                  <a:gd name="G47" fmla="+- G43 10800 0"/>
                                  <a:gd name="G48" fmla="+- G35 10800 0"/>
                                  <a:gd name="G49" fmla="+- G36 10800 0"/>
                                  <a:gd name="T4" fmla="*/ 10908 w 21600"/>
                                  <a:gd name="T5" fmla="*/ 0 h 21600"/>
                                  <a:gd name="T6" fmla="*/ 0 w 21600"/>
                                  <a:gd name="T7" fmla="*/ 10800 h 21600"/>
                                  <a:gd name="T8" fmla="*/ 10908 w 21600"/>
                                  <a:gd name="T9" fmla="*/ 0 h 21600"/>
                                  <a:gd name="T10" fmla="*/ 24297 w 21600"/>
                                  <a:gd name="T11" fmla="*/ 11072 h 21600"/>
                                  <a:gd name="T12" fmla="*/ 21543 w 21600"/>
                                  <a:gd name="T13" fmla="*/ 13716 h 21600"/>
                                  <a:gd name="T14" fmla="*/ 18898 w 21600"/>
                                  <a:gd name="T15" fmla="*/ 10963 h 21600"/>
                                  <a:gd name="T16" fmla="*/ 3163 w 21600"/>
                                  <a:gd name="T17" fmla="*/ 3163 h 21600"/>
                                  <a:gd name="T18" fmla="*/ 18437 w 21600"/>
                                  <a:gd name="T19" fmla="*/ 18437 h 21600"/>
                                </a:gdLst>
                                <a:ahLst/>
                                <a:cxnLst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</a:cxnLst>
                                <a:rect l="T16" t="T17" r="T18" b="T19"/>
                                <a:pathLst>
                                  <a:path w="21600" h="21600">
                                    <a:moveTo>
                                      <a:pt x="21597" y="11017"/>
                                    </a:moveTo>
                                    <a:cubicBezTo>
                                      <a:pt x="21599" y="10945"/>
                                      <a:pt x="21600" y="10872"/>
                                      <a:pt x="21600" y="10800"/>
                                    </a:cubicBezTo>
                                    <a:cubicBezTo>
                                      <a:pt x="21600" y="4835"/>
                                      <a:pt x="16764" y="0"/>
                                      <a:pt x="10800" y="0"/>
                                    </a:cubicBezTo>
                                    <a:cubicBezTo>
                                      <a:pt x="4835" y="0"/>
                                      <a:pt x="0" y="4835"/>
                                      <a:pt x="0" y="10800"/>
                                    </a:cubicBezTo>
                                    <a:cubicBezTo>
                                      <a:pt x="0" y="4835"/>
                                      <a:pt x="4835" y="0"/>
                                      <a:pt x="10800" y="0"/>
                                    </a:cubicBezTo>
                                    <a:cubicBezTo>
                                      <a:pt x="16764" y="0"/>
                                      <a:pt x="21600" y="4835"/>
                                      <a:pt x="21600" y="10800"/>
                                    </a:cubicBezTo>
                                    <a:cubicBezTo>
                                      <a:pt x="21600" y="10872"/>
                                      <a:pt x="21599" y="10945"/>
                                      <a:pt x="21597" y="11017"/>
                                    </a:cubicBezTo>
                                    <a:lnTo>
                                      <a:pt x="24297" y="11072"/>
                                    </a:lnTo>
                                    <a:lnTo>
                                      <a:pt x="21543" y="13716"/>
                                    </a:lnTo>
                                    <a:lnTo>
                                      <a:pt x="18898" y="10963"/>
                                    </a:lnTo>
                                    <a:lnTo>
                                      <a:pt x="21597" y="1101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8BF057" id="Freeform 7" o:spid="_x0000_s1026" style="position:absolute;margin-left:46.75pt;margin-top:65.15pt;width:57pt;height:27.6pt;rotation:-90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" path="m21597,11017v2,-72,3,-145,3,-217c21600,4835,16764,,10800,,4835,,,4835,,10800,,4835,4835,,10800,v5964,,10800,4835,10800,10800c21600,10872,21599,10945,21597,11017r2700,55l21543,13716,18898,10963r2699,54xe">
                      <v:stroke joinstyle="miter"/>
                      <v:path o:connecttype="custom" o:connectlocs="365569,0;0,175260;365569,0;814287,179674;721990,222580;633345,177905" o:connectangles="0,0,0,0,0,0" textboxrect="3163,3163,18437,18437"/>
                    </v:shape>
                  </w:pict>
                </mc:Fallback>
              </mc:AlternateContent>
            </w:r>
            <w:r w:rsidRPr="00974D85">
              <w:rPr>
                <w:rFonts w:ascii="Consolas" w:hAnsi="Consolas" w:cs="Consolas"/>
                <w:bCs/>
                <w:noProof/>
                <w:sz w:val="32"/>
              </w:rPr>
              <w:t>6</w:t>
            </w:r>
          </w:p>
        </w:tc>
        <w:tc>
          <w:tcPr>
            <w:tcW w:w="21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3571A" w:rsidRPr="00974D85" w:rsidRDefault="0063571A" w:rsidP="00840CF6">
            <w:pPr>
              <w:spacing w:before="0" w:after="0"/>
              <w:rPr>
                <w:rFonts w:ascii="Consolas" w:hAnsi="Consolas" w:cs="Consolas"/>
                <w:b/>
                <w:bCs/>
                <w:noProof/>
                <w:sz w:val="32"/>
              </w:rPr>
            </w:pPr>
            <w:r>
              <w:rPr>
                <w:rFonts w:ascii="Consolas" w:hAnsi="Consolas" w:cs="Consolas"/>
                <w:b/>
                <w:bCs/>
                <w:noProof/>
                <w:sz w:val="32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-22225</wp:posOffset>
                      </wp:positionH>
                      <wp:positionV relativeFrom="paragraph">
                        <wp:posOffset>19050</wp:posOffset>
                      </wp:positionV>
                      <wp:extent cx="913765" cy="687070"/>
                      <wp:effectExtent l="10160" t="7620" r="9525" b="10160"/>
                      <wp:wrapNone/>
                      <wp:docPr id="6" name="Rectang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3765" cy="6870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9BD545D" id="Rectangle 6" o:spid="_x0000_s1026" style="position:absolute;margin-left:-1.75pt;margin-top:1.5pt;width:71.95pt;height:54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" filled="f"/>
                  </w:pict>
                </mc:Fallback>
              </mc:AlternateContent>
            </w:r>
            <w:r w:rsidRPr="00974D85">
              <w:rPr>
                <w:rFonts w:ascii="Consolas" w:hAnsi="Consolas" w:cs="Consolas"/>
                <w:b/>
                <w:bCs/>
                <w:noProof/>
                <w:sz w:val="32"/>
              </w:rPr>
              <w:t>.</w:t>
            </w:r>
            <w:r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# U </w:t>
            </w:r>
            <w:r w:rsidRPr="00974D85">
              <w:rPr>
                <w:rFonts w:ascii="Consolas" w:hAnsi="Consolas" w:cs="Consolas"/>
                <w:b/>
                <w:bCs/>
                <w:noProof/>
                <w:sz w:val="32"/>
              </w:rPr>
              <w:t>.</w:t>
            </w:r>
          </w:p>
          <w:p w:rsidR="0063571A" w:rsidRPr="00752CEC" w:rsidRDefault="0063571A" w:rsidP="00840CF6">
            <w:pPr>
              <w:spacing w:before="0" w:after="0"/>
              <w:rPr>
                <w:rFonts w:ascii="Consolas" w:hAnsi="Consolas" w:cs="Consolas"/>
                <w:b/>
                <w:bCs/>
                <w:noProof/>
                <w:sz w:val="32"/>
                <w:lang w:val="bg-BG"/>
              </w:rPr>
            </w:pPr>
            <w:r w:rsidRPr="00974D85">
              <w:rPr>
                <w:rFonts w:ascii="Consolas" w:hAnsi="Consolas" w:cs="Consolas"/>
                <w:b/>
                <w:bCs/>
                <w:noProof/>
                <w:sz w:val="32"/>
              </w:rPr>
              <w:t>.</w:t>
            </w:r>
            <w:r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</w:t>
            </w:r>
            <w:r w:rsidRPr="00974D85">
              <w:rPr>
                <w:rFonts w:ascii="Consolas" w:hAnsi="Consolas" w:cs="Consolas"/>
                <w:b/>
                <w:bCs/>
                <w:noProof/>
                <w:sz w:val="32"/>
              </w:rPr>
              <w:t>.</w:t>
            </w:r>
            <w:r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# .</w:t>
            </w:r>
          </w:p>
          <w:p w:rsidR="0063571A" w:rsidRPr="0024602F" w:rsidRDefault="0063571A" w:rsidP="00840CF6">
            <w:pPr>
              <w:spacing w:before="0" w:after="0"/>
              <w:rPr>
                <w:rFonts w:ascii="Consolas" w:hAnsi="Consolas" w:cs="Consolas"/>
                <w:b/>
                <w:bCs/>
                <w:noProof/>
                <w:sz w:val="32"/>
                <w:lang w:val="bg-BG"/>
              </w:rPr>
            </w:pPr>
            <w:r w:rsidRPr="00974D85">
              <w:rPr>
                <w:rFonts w:ascii="Consolas" w:hAnsi="Consolas" w:cs="Consolas"/>
                <w:b/>
                <w:bCs/>
                <w:noProof/>
                <w:sz w:val="32"/>
              </w:rPr>
              <w:t>U</w:t>
            </w:r>
            <w:r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</w:t>
            </w:r>
            <w:r w:rsidRPr="00974D85">
              <w:rPr>
                <w:rFonts w:ascii="Consolas" w:hAnsi="Consolas" w:cs="Consolas"/>
                <w:b/>
                <w:bCs/>
                <w:noProof/>
                <w:sz w:val="32"/>
              </w:rPr>
              <w:t>.</w:t>
            </w:r>
            <w:r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. </w:t>
            </w:r>
            <w:r w:rsidRPr="00974D85">
              <w:rPr>
                <w:rFonts w:ascii="Consolas" w:hAnsi="Consolas" w:cs="Consolas"/>
                <w:b/>
                <w:bCs/>
                <w:noProof/>
                <w:sz w:val="32"/>
              </w:rPr>
              <w:t>.</w:t>
            </w:r>
          </w:p>
          <w:p w:rsidR="0063571A" w:rsidRPr="00974D85" w:rsidRDefault="0063571A" w:rsidP="00840CF6">
            <w:pPr>
              <w:spacing w:before="0" w:after="0"/>
              <w:rPr>
                <w:rFonts w:ascii="Consolas" w:hAnsi="Consolas" w:cs="Consolas"/>
                <w:b/>
                <w:bCs/>
                <w:noProof/>
                <w:sz w:val="32"/>
              </w:rPr>
            </w:pPr>
            <w:r>
              <w:rPr>
                <w:rFonts w:ascii="Consolas" w:hAnsi="Consolas" w:cs="Consolas"/>
                <w:b/>
                <w:bCs/>
                <w:noProof/>
                <w:sz w:val="32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-22225</wp:posOffset>
                      </wp:positionH>
                      <wp:positionV relativeFrom="paragraph">
                        <wp:posOffset>32385</wp:posOffset>
                      </wp:positionV>
                      <wp:extent cx="913765" cy="699135"/>
                      <wp:effectExtent l="10160" t="10795" r="9525" b="13970"/>
                      <wp:wrapNone/>
                      <wp:docPr id="5" name="Rectang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3765" cy="6991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84C0E60" id="Rectangle 5" o:spid="_x0000_s1026" style="position:absolute;margin-left:-1.75pt;margin-top:2.55pt;width:71.95pt;height:55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" filled="f"/>
                  </w:pict>
                </mc:Fallback>
              </mc:AlternateContent>
            </w:r>
            <w:r w:rsidRPr="00974D85">
              <w:rPr>
                <w:rFonts w:ascii="Consolas" w:hAnsi="Consolas" w:cs="Consolas"/>
                <w:b/>
                <w:bCs/>
                <w:noProof/>
                <w:sz w:val="32"/>
              </w:rPr>
              <w:t>.</w:t>
            </w:r>
            <w:r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</w:t>
            </w:r>
            <w:r w:rsidRPr="00974D85">
              <w:rPr>
                <w:rFonts w:ascii="Consolas" w:hAnsi="Consolas" w:cs="Consolas"/>
                <w:b/>
                <w:bCs/>
                <w:noProof/>
                <w:sz w:val="32"/>
              </w:rPr>
              <w:t>.</w:t>
            </w:r>
            <w:r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</w:t>
            </w:r>
            <w:r w:rsidRPr="00974D85">
              <w:rPr>
                <w:rFonts w:ascii="Consolas" w:hAnsi="Consolas" w:cs="Consolas"/>
                <w:b/>
                <w:bCs/>
                <w:noProof/>
                <w:sz w:val="32"/>
              </w:rPr>
              <w:t>D</w:t>
            </w:r>
            <w:r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</w:t>
            </w:r>
            <w:r w:rsidRPr="00974D85">
              <w:rPr>
                <w:rFonts w:ascii="Consolas" w:hAnsi="Consolas" w:cs="Consolas"/>
                <w:b/>
                <w:bCs/>
                <w:noProof/>
                <w:sz w:val="32"/>
              </w:rPr>
              <w:t>.</w:t>
            </w:r>
          </w:p>
          <w:p w:rsidR="0063571A" w:rsidRPr="00974D85" w:rsidRDefault="0063571A" w:rsidP="00840CF6">
            <w:pPr>
              <w:spacing w:before="0" w:after="0"/>
              <w:rPr>
                <w:rFonts w:ascii="Consolas" w:hAnsi="Consolas" w:cs="Consolas"/>
                <w:b/>
                <w:bCs/>
                <w:noProof/>
                <w:sz w:val="32"/>
              </w:rPr>
            </w:pPr>
            <w:r>
              <w:rPr>
                <w:rFonts w:ascii="Consolas" w:hAnsi="Consolas" w:cs="Consolas"/>
                <w:bCs/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542925</wp:posOffset>
                      </wp:positionH>
                      <wp:positionV relativeFrom="paragraph">
                        <wp:posOffset>200660</wp:posOffset>
                      </wp:positionV>
                      <wp:extent cx="661670" cy="661035"/>
                      <wp:effectExtent l="13335" t="0" r="0" b="102870"/>
                      <wp:wrapNone/>
                      <wp:docPr id="4" name="Freeform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11995635" flipV="1">
                                <a:off x="0" y="0"/>
                                <a:ext cx="661670" cy="661035"/>
                              </a:xfrm>
                              <a:custGeom>
                                <a:avLst/>
                                <a:gdLst>
                                  <a:gd name="G0" fmla="+- 6843305 0 0"/>
                                  <a:gd name="G1" fmla="+- 1285199 0 0"/>
                                  <a:gd name="G2" fmla="+- 6843305 0 1285199"/>
                                  <a:gd name="G3" fmla="+- 10800 0 0"/>
                                  <a:gd name="G4" fmla="+- 0 0 6843305"/>
                                  <a:gd name="T0" fmla="*/ 360 256 1"/>
                                  <a:gd name="T1" fmla="*/ 0 256 1"/>
                                  <a:gd name="G5" fmla="+- G2 T0 T1"/>
                                  <a:gd name="G6" fmla="?: G2 G2 G5"/>
                                  <a:gd name="G7" fmla="+- 0 0 G6"/>
                                  <a:gd name="G8" fmla="+- 10800 0 0"/>
                                  <a:gd name="G9" fmla="+- 0 0 1285199"/>
                                  <a:gd name="G10" fmla="+- 10800 0 2700"/>
                                  <a:gd name="G11" fmla="cos G10 6843305"/>
                                  <a:gd name="G12" fmla="sin G10 6843305"/>
                                  <a:gd name="G13" fmla="cos 13500 6843305"/>
                                  <a:gd name="G14" fmla="sin 13500 6843305"/>
                                  <a:gd name="G15" fmla="+- G11 10800 0"/>
                                  <a:gd name="G16" fmla="+- G12 10800 0"/>
                                  <a:gd name="G17" fmla="+- G13 10800 0"/>
                                  <a:gd name="G18" fmla="+- G14 10800 0"/>
                                  <a:gd name="G19" fmla="*/ 10800 1 2"/>
                                  <a:gd name="G20" fmla="+- G19 5400 0"/>
                                  <a:gd name="G21" fmla="cos G20 6843305"/>
                                  <a:gd name="G22" fmla="sin G20 6843305"/>
                                  <a:gd name="G23" fmla="+- G21 10800 0"/>
                                  <a:gd name="G24" fmla="+- G12 G23 G22"/>
                                  <a:gd name="G25" fmla="+- G22 G23 G11"/>
                                  <a:gd name="G26" fmla="cos 10800 6843305"/>
                                  <a:gd name="G27" fmla="sin 10800 6843305"/>
                                  <a:gd name="G28" fmla="cos 10800 6843305"/>
                                  <a:gd name="G29" fmla="sin 10800 6843305"/>
                                  <a:gd name="G30" fmla="+- G26 10800 0"/>
                                  <a:gd name="G31" fmla="+- G27 10800 0"/>
                                  <a:gd name="G32" fmla="+- G28 10800 0"/>
                                  <a:gd name="G33" fmla="+- G29 10800 0"/>
                                  <a:gd name="G34" fmla="+- G19 5400 0"/>
                                  <a:gd name="G35" fmla="cos G34 1285199"/>
                                  <a:gd name="G36" fmla="sin G34 1285199"/>
                                  <a:gd name="G37" fmla="+/ 1285199 6843305 2"/>
                                  <a:gd name="T2" fmla="*/ 180 256 1"/>
                                  <a:gd name="T3" fmla="*/ 0 256 1"/>
                                  <a:gd name="G38" fmla="+- G37 T2 T3"/>
                                  <a:gd name="G39" fmla="?: G2 G37 G38"/>
                                  <a:gd name="G40" fmla="cos 10800 G39"/>
                                  <a:gd name="G41" fmla="sin 10800 G39"/>
                                  <a:gd name="G42" fmla="cos 10800 G39"/>
                                  <a:gd name="G43" fmla="sin 10800 G39"/>
                                  <a:gd name="G44" fmla="+- G40 10800 0"/>
                                  <a:gd name="G45" fmla="+- G41 10800 0"/>
                                  <a:gd name="G46" fmla="+- G42 10800 0"/>
                                  <a:gd name="G47" fmla="+- G43 10800 0"/>
                                  <a:gd name="G48" fmla="+- G35 10800 0"/>
                                  <a:gd name="G49" fmla="+- G36 10800 0"/>
                                  <a:gd name="T4" fmla="*/ 15867 w 21600"/>
                                  <a:gd name="T5" fmla="*/ 20337 h 21600"/>
                                  <a:gd name="T6" fmla="*/ 20973 w 21600"/>
                                  <a:gd name="T7" fmla="*/ 14424 h 21600"/>
                                  <a:gd name="T8" fmla="*/ 15867 w 21600"/>
                                  <a:gd name="T9" fmla="*/ 20337 h 21600"/>
                                  <a:gd name="T10" fmla="*/ 7437 w 21600"/>
                                  <a:gd name="T11" fmla="*/ 23874 h 21600"/>
                                  <a:gd name="T12" fmla="*/ 5495 w 21600"/>
                                  <a:gd name="T13" fmla="*/ 20587 h 21600"/>
                                  <a:gd name="T14" fmla="*/ 8782 w 21600"/>
                                  <a:gd name="T15" fmla="*/ 18644 h 21600"/>
                                  <a:gd name="T16" fmla="*/ 3163 w 21600"/>
                                  <a:gd name="T17" fmla="*/ 3163 h 21600"/>
                                  <a:gd name="T18" fmla="*/ 18437 w 21600"/>
                                  <a:gd name="T19" fmla="*/ 18437 h 21600"/>
                                </a:gdLst>
                                <a:ahLst/>
                                <a:cxnLst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</a:cxnLst>
                                <a:rect l="T16" t="T17" r="T18" b="T19"/>
                                <a:pathLst>
                                  <a:path w="21600" h="21600">
                                    <a:moveTo>
                                      <a:pt x="8110" y="21259"/>
                                    </a:moveTo>
                                    <a:cubicBezTo>
                                      <a:pt x="8989" y="21485"/>
                                      <a:pt x="9892" y="21600"/>
                                      <a:pt x="10800" y="21600"/>
                                    </a:cubicBezTo>
                                    <a:cubicBezTo>
                                      <a:pt x="15367" y="21599"/>
                                      <a:pt x="19440" y="18727"/>
                                      <a:pt x="20973" y="14424"/>
                                    </a:cubicBezTo>
                                    <a:cubicBezTo>
                                      <a:pt x="19440" y="18727"/>
                                      <a:pt x="15367" y="21599"/>
                                      <a:pt x="10800" y="21600"/>
                                    </a:cubicBezTo>
                                    <a:cubicBezTo>
                                      <a:pt x="9892" y="21600"/>
                                      <a:pt x="8989" y="21485"/>
                                      <a:pt x="8110" y="21259"/>
                                    </a:cubicBezTo>
                                    <a:lnTo>
                                      <a:pt x="7437" y="23874"/>
                                    </a:lnTo>
                                    <a:lnTo>
                                      <a:pt x="5495" y="20587"/>
                                    </a:lnTo>
                                    <a:lnTo>
                                      <a:pt x="8782" y="18644"/>
                                    </a:lnTo>
                                    <a:lnTo>
                                      <a:pt x="8110" y="2125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E324F5" id="Freeform 4" o:spid="_x0000_s1026" style="position:absolute;margin-left:42.75pt;margin-top:15.8pt;width:52.1pt;height:52.05pt;rotation:10490528fd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" path="m8110,21259v879,226,1782,341,2690,341c15367,21599,19440,18727,20973,14424v-1533,4303,-5606,7175,-10173,7176c9892,21600,8989,21485,8110,21259r-673,2615l5495,20587,8782,18644r-672,2615xe">
                      <v:stroke joinstyle="miter"/>
                      <v:path o:connecttype="custom" o:connectlocs="486052,622383;642463,441424;486052,622383;227817,730627;168328,630034;269018,570571" o:connectangles="0,0,0,0,0,0" textboxrect="3163,3163,18437,18437"/>
                    </v:shape>
                  </w:pict>
                </mc:Fallback>
              </mc:AlternateContent>
            </w:r>
            <w:r w:rsidRPr="00974D85">
              <w:rPr>
                <w:rFonts w:ascii="Consolas" w:hAnsi="Consolas" w:cs="Consolas"/>
                <w:b/>
                <w:bCs/>
                <w:noProof/>
                <w:sz w:val="32"/>
              </w:rPr>
              <w:t>.</w:t>
            </w:r>
            <w:r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</w:t>
            </w:r>
            <w:r w:rsidRPr="00974D85">
              <w:rPr>
                <w:rFonts w:ascii="Consolas" w:hAnsi="Consolas" w:cs="Consolas"/>
                <w:b/>
                <w:bCs/>
                <w:noProof/>
                <w:sz w:val="32"/>
              </w:rPr>
              <w:t>.</w:t>
            </w:r>
            <w:r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</w:t>
            </w:r>
            <w:r w:rsidRPr="00974D85">
              <w:rPr>
                <w:rFonts w:ascii="Consolas" w:hAnsi="Consolas" w:cs="Consolas"/>
                <w:b/>
                <w:bCs/>
                <w:noProof/>
                <w:sz w:val="32"/>
              </w:rPr>
              <w:t>.</w:t>
            </w:r>
            <w:r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</w:t>
            </w:r>
            <w:r w:rsidRPr="00974D85">
              <w:rPr>
                <w:rFonts w:ascii="Consolas" w:hAnsi="Consolas" w:cs="Consolas"/>
                <w:b/>
                <w:bCs/>
                <w:noProof/>
                <w:sz w:val="32"/>
              </w:rPr>
              <w:t>.</w:t>
            </w:r>
          </w:p>
          <w:p w:rsidR="0063571A" w:rsidRDefault="0063571A" w:rsidP="00840CF6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289560</wp:posOffset>
                      </wp:positionH>
                      <wp:positionV relativeFrom="paragraph">
                        <wp:posOffset>164465</wp:posOffset>
                      </wp:positionV>
                      <wp:extent cx="243840" cy="342900"/>
                      <wp:effectExtent l="7620" t="0" r="53340" b="10160"/>
                      <wp:wrapNone/>
                      <wp:docPr id="3" name="Freeform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V="1">
                                <a:off x="0" y="0"/>
                                <a:ext cx="243840" cy="342900"/>
                              </a:xfrm>
                              <a:custGeom>
                                <a:avLst/>
                                <a:gdLst>
                                  <a:gd name="G0" fmla="+- 75690 0 0"/>
                                  <a:gd name="G1" fmla="+- -11796480 0 0"/>
                                  <a:gd name="G2" fmla="+- 75690 0 -11796480"/>
                                  <a:gd name="G3" fmla="+- 10800 0 0"/>
                                  <a:gd name="G4" fmla="+- 0 0 75690"/>
                                  <a:gd name="T0" fmla="*/ 360 256 1"/>
                                  <a:gd name="T1" fmla="*/ 0 256 1"/>
                                  <a:gd name="G5" fmla="+- G2 T0 T1"/>
                                  <a:gd name="G6" fmla="?: G2 G2 G5"/>
                                  <a:gd name="G7" fmla="+- 0 0 G6"/>
                                  <a:gd name="G8" fmla="+- 10800 0 0"/>
                                  <a:gd name="G9" fmla="+- 0 0 -11796480"/>
                                  <a:gd name="G10" fmla="+- 10800 0 2700"/>
                                  <a:gd name="G11" fmla="cos G10 75690"/>
                                  <a:gd name="G12" fmla="sin G10 75690"/>
                                  <a:gd name="G13" fmla="cos 13500 75690"/>
                                  <a:gd name="G14" fmla="sin 13500 75690"/>
                                  <a:gd name="G15" fmla="+- G11 10800 0"/>
                                  <a:gd name="G16" fmla="+- G12 10800 0"/>
                                  <a:gd name="G17" fmla="+- G13 10800 0"/>
                                  <a:gd name="G18" fmla="+- G14 10800 0"/>
                                  <a:gd name="G19" fmla="*/ 10800 1 2"/>
                                  <a:gd name="G20" fmla="+- G19 5400 0"/>
                                  <a:gd name="G21" fmla="cos G20 75690"/>
                                  <a:gd name="G22" fmla="sin G20 75690"/>
                                  <a:gd name="G23" fmla="+- G21 10800 0"/>
                                  <a:gd name="G24" fmla="+- G12 G23 G22"/>
                                  <a:gd name="G25" fmla="+- G22 G23 G11"/>
                                  <a:gd name="G26" fmla="cos 10800 75690"/>
                                  <a:gd name="G27" fmla="sin 10800 75690"/>
                                  <a:gd name="G28" fmla="cos 10800 75690"/>
                                  <a:gd name="G29" fmla="sin 10800 75690"/>
                                  <a:gd name="G30" fmla="+- G26 10800 0"/>
                                  <a:gd name="G31" fmla="+- G27 10800 0"/>
                                  <a:gd name="G32" fmla="+- G28 10800 0"/>
                                  <a:gd name="G33" fmla="+- G29 10800 0"/>
                                  <a:gd name="G34" fmla="+- G19 5400 0"/>
                                  <a:gd name="G35" fmla="cos G34 -11796480"/>
                                  <a:gd name="G36" fmla="sin G34 -11796480"/>
                                  <a:gd name="G37" fmla="+/ -11796480 75690 2"/>
                                  <a:gd name="T2" fmla="*/ 180 256 1"/>
                                  <a:gd name="T3" fmla="*/ 0 256 1"/>
                                  <a:gd name="G38" fmla="+- G37 T2 T3"/>
                                  <a:gd name="G39" fmla="?: G2 G37 G38"/>
                                  <a:gd name="G40" fmla="cos 10800 G39"/>
                                  <a:gd name="G41" fmla="sin 10800 G39"/>
                                  <a:gd name="G42" fmla="cos 10800 G39"/>
                                  <a:gd name="G43" fmla="sin 10800 G39"/>
                                  <a:gd name="G44" fmla="+- G40 10800 0"/>
                                  <a:gd name="G45" fmla="+- G41 10800 0"/>
                                  <a:gd name="G46" fmla="+- G42 10800 0"/>
                                  <a:gd name="G47" fmla="+- G43 10800 0"/>
                                  <a:gd name="G48" fmla="+- G35 10800 0"/>
                                  <a:gd name="G49" fmla="+- G36 10800 0"/>
                                  <a:gd name="T4" fmla="*/ 10908 w 21600"/>
                                  <a:gd name="T5" fmla="*/ 0 h 21600"/>
                                  <a:gd name="T6" fmla="*/ 0 w 21600"/>
                                  <a:gd name="T7" fmla="*/ 10800 h 21600"/>
                                  <a:gd name="T8" fmla="*/ 10908 w 21600"/>
                                  <a:gd name="T9" fmla="*/ 0 h 21600"/>
                                  <a:gd name="T10" fmla="*/ 24297 w 21600"/>
                                  <a:gd name="T11" fmla="*/ 11072 h 21600"/>
                                  <a:gd name="T12" fmla="*/ 21543 w 21600"/>
                                  <a:gd name="T13" fmla="*/ 13716 h 21600"/>
                                  <a:gd name="T14" fmla="*/ 18898 w 21600"/>
                                  <a:gd name="T15" fmla="*/ 10963 h 21600"/>
                                  <a:gd name="T16" fmla="*/ 3163 w 21600"/>
                                  <a:gd name="T17" fmla="*/ 3163 h 21600"/>
                                  <a:gd name="T18" fmla="*/ 18437 w 21600"/>
                                  <a:gd name="T19" fmla="*/ 18437 h 21600"/>
                                </a:gdLst>
                                <a:ahLst/>
                                <a:cxnLst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</a:cxnLst>
                                <a:rect l="T16" t="T17" r="T18" b="T19"/>
                                <a:pathLst>
                                  <a:path w="21600" h="21600">
                                    <a:moveTo>
                                      <a:pt x="21597" y="11017"/>
                                    </a:moveTo>
                                    <a:cubicBezTo>
                                      <a:pt x="21599" y="10945"/>
                                      <a:pt x="21600" y="10872"/>
                                      <a:pt x="21600" y="10800"/>
                                    </a:cubicBezTo>
                                    <a:cubicBezTo>
                                      <a:pt x="21600" y="4835"/>
                                      <a:pt x="16764" y="0"/>
                                      <a:pt x="10800" y="0"/>
                                    </a:cubicBezTo>
                                    <a:cubicBezTo>
                                      <a:pt x="4835" y="0"/>
                                      <a:pt x="0" y="4835"/>
                                      <a:pt x="0" y="10800"/>
                                    </a:cubicBezTo>
                                    <a:cubicBezTo>
                                      <a:pt x="0" y="4835"/>
                                      <a:pt x="4835" y="0"/>
                                      <a:pt x="10800" y="0"/>
                                    </a:cubicBezTo>
                                    <a:cubicBezTo>
                                      <a:pt x="16764" y="0"/>
                                      <a:pt x="21600" y="4835"/>
                                      <a:pt x="21600" y="10800"/>
                                    </a:cubicBezTo>
                                    <a:cubicBezTo>
                                      <a:pt x="21600" y="10872"/>
                                      <a:pt x="21599" y="10945"/>
                                      <a:pt x="21597" y="11017"/>
                                    </a:cubicBezTo>
                                    <a:lnTo>
                                      <a:pt x="24297" y="11072"/>
                                    </a:lnTo>
                                    <a:lnTo>
                                      <a:pt x="21543" y="13716"/>
                                    </a:lnTo>
                                    <a:lnTo>
                                      <a:pt x="18898" y="10963"/>
                                    </a:lnTo>
                                    <a:lnTo>
                                      <a:pt x="21597" y="1101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067C03" id="Freeform 3" o:spid="_x0000_s1026" style="position:absolute;margin-left:22.8pt;margin-top:12.95pt;width:19.2pt;height:27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" path="m21597,11017v2,-72,3,-145,3,-217c21600,4835,16764,,10800,,4835,,,4835,,10800,,4835,4835,,10800,v5964,,10800,4835,10800,10800c21600,10872,21599,10945,21597,11017r2700,55l21543,13716,18898,10963r2699,54xe">
                      <v:stroke joinstyle="miter"/>
                      <v:path o:connecttype="custom" o:connectlocs="123139,0;0,171450;123139,0;274286,175768;243197,217742;213337,174038" o:connectangles="0,0,0,0,0,0" textboxrect="3163,3163,18437,18437"/>
                    </v:shape>
                  </w:pict>
                </mc:Fallback>
              </mc:AlternateContent>
            </w: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141605</wp:posOffset>
                      </wp:positionV>
                      <wp:extent cx="243840" cy="342900"/>
                      <wp:effectExtent l="11430" t="0" r="49530" b="13970"/>
                      <wp:wrapNone/>
                      <wp:docPr id="2" name="Freeform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V="1">
                                <a:off x="0" y="0"/>
                                <a:ext cx="243840" cy="342900"/>
                              </a:xfrm>
                              <a:custGeom>
                                <a:avLst/>
                                <a:gdLst>
                                  <a:gd name="G0" fmla="+- 75690 0 0"/>
                                  <a:gd name="G1" fmla="+- -11796480 0 0"/>
                                  <a:gd name="G2" fmla="+- 75690 0 -11796480"/>
                                  <a:gd name="G3" fmla="+- 10800 0 0"/>
                                  <a:gd name="G4" fmla="+- 0 0 75690"/>
                                  <a:gd name="T0" fmla="*/ 360 256 1"/>
                                  <a:gd name="T1" fmla="*/ 0 256 1"/>
                                  <a:gd name="G5" fmla="+- G2 T0 T1"/>
                                  <a:gd name="G6" fmla="?: G2 G2 G5"/>
                                  <a:gd name="G7" fmla="+- 0 0 G6"/>
                                  <a:gd name="G8" fmla="+- 10800 0 0"/>
                                  <a:gd name="G9" fmla="+- 0 0 -11796480"/>
                                  <a:gd name="G10" fmla="+- 10800 0 2700"/>
                                  <a:gd name="G11" fmla="cos G10 75690"/>
                                  <a:gd name="G12" fmla="sin G10 75690"/>
                                  <a:gd name="G13" fmla="cos 13500 75690"/>
                                  <a:gd name="G14" fmla="sin 13500 75690"/>
                                  <a:gd name="G15" fmla="+- G11 10800 0"/>
                                  <a:gd name="G16" fmla="+- G12 10800 0"/>
                                  <a:gd name="G17" fmla="+- G13 10800 0"/>
                                  <a:gd name="G18" fmla="+- G14 10800 0"/>
                                  <a:gd name="G19" fmla="*/ 10800 1 2"/>
                                  <a:gd name="G20" fmla="+- G19 5400 0"/>
                                  <a:gd name="G21" fmla="cos G20 75690"/>
                                  <a:gd name="G22" fmla="sin G20 75690"/>
                                  <a:gd name="G23" fmla="+- G21 10800 0"/>
                                  <a:gd name="G24" fmla="+- G12 G23 G22"/>
                                  <a:gd name="G25" fmla="+- G22 G23 G11"/>
                                  <a:gd name="G26" fmla="cos 10800 75690"/>
                                  <a:gd name="G27" fmla="sin 10800 75690"/>
                                  <a:gd name="G28" fmla="cos 10800 75690"/>
                                  <a:gd name="G29" fmla="sin 10800 75690"/>
                                  <a:gd name="G30" fmla="+- G26 10800 0"/>
                                  <a:gd name="G31" fmla="+- G27 10800 0"/>
                                  <a:gd name="G32" fmla="+- G28 10800 0"/>
                                  <a:gd name="G33" fmla="+- G29 10800 0"/>
                                  <a:gd name="G34" fmla="+- G19 5400 0"/>
                                  <a:gd name="G35" fmla="cos G34 -11796480"/>
                                  <a:gd name="G36" fmla="sin G34 -11796480"/>
                                  <a:gd name="G37" fmla="+/ -11796480 75690 2"/>
                                  <a:gd name="T2" fmla="*/ 180 256 1"/>
                                  <a:gd name="T3" fmla="*/ 0 256 1"/>
                                  <a:gd name="G38" fmla="+- G37 T2 T3"/>
                                  <a:gd name="G39" fmla="?: G2 G37 G38"/>
                                  <a:gd name="G40" fmla="cos 10800 G39"/>
                                  <a:gd name="G41" fmla="sin 10800 G39"/>
                                  <a:gd name="G42" fmla="cos 10800 G39"/>
                                  <a:gd name="G43" fmla="sin 10800 G39"/>
                                  <a:gd name="G44" fmla="+- G40 10800 0"/>
                                  <a:gd name="G45" fmla="+- G41 10800 0"/>
                                  <a:gd name="G46" fmla="+- G42 10800 0"/>
                                  <a:gd name="G47" fmla="+- G43 10800 0"/>
                                  <a:gd name="G48" fmla="+- G35 10800 0"/>
                                  <a:gd name="G49" fmla="+- G36 10800 0"/>
                                  <a:gd name="T4" fmla="*/ 10908 w 21600"/>
                                  <a:gd name="T5" fmla="*/ 0 h 21600"/>
                                  <a:gd name="T6" fmla="*/ 0 w 21600"/>
                                  <a:gd name="T7" fmla="*/ 10800 h 21600"/>
                                  <a:gd name="T8" fmla="*/ 10908 w 21600"/>
                                  <a:gd name="T9" fmla="*/ 0 h 21600"/>
                                  <a:gd name="T10" fmla="*/ 24297 w 21600"/>
                                  <a:gd name="T11" fmla="*/ 11072 h 21600"/>
                                  <a:gd name="T12" fmla="*/ 21543 w 21600"/>
                                  <a:gd name="T13" fmla="*/ 13716 h 21600"/>
                                  <a:gd name="T14" fmla="*/ 18898 w 21600"/>
                                  <a:gd name="T15" fmla="*/ 10963 h 21600"/>
                                  <a:gd name="T16" fmla="*/ 3163 w 21600"/>
                                  <a:gd name="T17" fmla="*/ 3163 h 21600"/>
                                  <a:gd name="T18" fmla="*/ 18437 w 21600"/>
                                  <a:gd name="T19" fmla="*/ 18437 h 21600"/>
                                </a:gdLst>
                                <a:ahLst/>
                                <a:cxnLst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</a:cxnLst>
                                <a:rect l="T16" t="T17" r="T18" b="T19"/>
                                <a:pathLst>
                                  <a:path w="21600" h="21600">
                                    <a:moveTo>
                                      <a:pt x="21597" y="11017"/>
                                    </a:moveTo>
                                    <a:cubicBezTo>
                                      <a:pt x="21599" y="10945"/>
                                      <a:pt x="21600" y="10872"/>
                                      <a:pt x="21600" y="10800"/>
                                    </a:cubicBezTo>
                                    <a:cubicBezTo>
                                      <a:pt x="21600" y="4835"/>
                                      <a:pt x="16764" y="0"/>
                                      <a:pt x="10800" y="0"/>
                                    </a:cubicBezTo>
                                    <a:cubicBezTo>
                                      <a:pt x="4835" y="0"/>
                                      <a:pt x="0" y="4835"/>
                                      <a:pt x="0" y="10800"/>
                                    </a:cubicBezTo>
                                    <a:cubicBezTo>
                                      <a:pt x="0" y="4835"/>
                                      <a:pt x="4835" y="0"/>
                                      <a:pt x="10800" y="0"/>
                                    </a:cubicBezTo>
                                    <a:cubicBezTo>
                                      <a:pt x="16764" y="0"/>
                                      <a:pt x="21600" y="4835"/>
                                      <a:pt x="21600" y="10800"/>
                                    </a:cubicBezTo>
                                    <a:cubicBezTo>
                                      <a:pt x="21600" y="10872"/>
                                      <a:pt x="21599" y="10945"/>
                                      <a:pt x="21597" y="11017"/>
                                    </a:cubicBezTo>
                                    <a:lnTo>
                                      <a:pt x="24297" y="11072"/>
                                    </a:lnTo>
                                    <a:lnTo>
                                      <a:pt x="21543" y="13716"/>
                                    </a:lnTo>
                                    <a:lnTo>
                                      <a:pt x="18898" y="10963"/>
                                    </a:lnTo>
                                    <a:lnTo>
                                      <a:pt x="21597" y="1101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C1698C" id="Freeform 2" o:spid="_x0000_s1026" style="position:absolute;margin-left:3.6pt;margin-top:11.15pt;width:19.2pt;height:27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" path="m21597,11017v2,-72,3,-145,3,-217c21600,4835,16764,,10800,,4835,,,4835,,10800,,4835,4835,,10800,v5964,,10800,4835,10800,10800c21600,10872,21599,10945,21597,11017r2700,55l21543,13716,18898,10963r2699,54xe">
                      <v:stroke joinstyle="miter"/>
                      <v:path o:connecttype="custom" o:connectlocs="123139,0;0,171450;123139,0;274286,175768;243197,217742;213337,174038" o:connectangles="0,0,0,0,0,0" textboxrect="3163,3163,18437,18437"/>
                    </v:shape>
                  </w:pict>
                </mc:Fallback>
              </mc:AlternateContent>
            </w:r>
            <w:r w:rsidRPr="00974D85">
              <w:rPr>
                <w:rFonts w:ascii="Consolas" w:hAnsi="Consolas" w:cs="Consolas"/>
                <w:b/>
                <w:bCs/>
                <w:noProof/>
                <w:sz w:val="32"/>
              </w:rPr>
              <w:t>.</w:t>
            </w:r>
            <w:r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</w:t>
            </w:r>
            <w:r w:rsidRPr="00974D85">
              <w:rPr>
                <w:rFonts w:ascii="Consolas" w:hAnsi="Consolas" w:cs="Consolas"/>
                <w:b/>
                <w:bCs/>
                <w:noProof/>
                <w:sz w:val="32"/>
              </w:rPr>
              <w:t>.</w:t>
            </w:r>
            <w:r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</w:t>
            </w:r>
            <w:r w:rsidRPr="00974D85">
              <w:rPr>
                <w:rFonts w:ascii="Consolas" w:hAnsi="Consolas" w:cs="Consolas"/>
                <w:b/>
                <w:bCs/>
                <w:noProof/>
                <w:sz w:val="32"/>
              </w:rPr>
              <w:t>U</w:t>
            </w:r>
            <w:r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</w:t>
            </w:r>
            <w:r w:rsidRPr="00974D85">
              <w:rPr>
                <w:rFonts w:ascii="Consolas" w:hAnsi="Consolas" w:cs="Consolas"/>
                <w:b/>
                <w:bCs/>
                <w:noProof/>
                <w:sz w:val="32"/>
              </w:rPr>
              <w:t>.</w:t>
            </w:r>
          </w:p>
          <w:p w:rsidR="0063571A" w:rsidRDefault="0063571A" w:rsidP="00840CF6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</w:rPr>
            </w:pPr>
          </w:p>
        </w:tc>
      </w:tr>
    </w:tbl>
    <w:p w:rsidR="0063571A" w:rsidRDefault="0063571A" w:rsidP="0063571A">
      <w:pPr>
        <w:spacing w:before="0" w:after="0"/>
        <w:rPr>
          <w:lang w:val="bg-BG"/>
        </w:rPr>
      </w:pPr>
    </w:p>
    <w:p w:rsidR="0063571A" w:rsidRDefault="0063571A" w:rsidP="0063571A">
      <w:pPr>
        <w:spacing w:before="0" w:after="0"/>
        <w:rPr>
          <w:lang w:val="bg-BG"/>
        </w:rPr>
      </w:pPr>
    </w:p>
    <w:p w:rsidR="0063571A" w:rsidRDefault="0063571A" w:rsidP="0063571A">
      <w:pPr>
        <w:spacing w:before="0" w:after="0"/>
        <w:rPr>
          <w:lang w:val="bg-BG"/>
        </w:rPr>
      </w:pPr>
    </w:p>
    <w:p w:rsidR="0063571A" w:rsidRDefault="0063571A" w:rsidP="0063571A">
      <w:pPr>
        <w:spacing w:before="0" w:after="0"/>
        <w:rPr>
          <w:lang w:val="bg-BG"/>
        </w:rPr>
      </w:pPr>
    </w:p>
    <w:p w:rsidR="0063571A" w:rsidRDefault="0063571A" w:rsidP="0063571A">
      <w:pPr>
        <w:spacing w:before="0" w:after="0"/>
        <w:rPr>
          <w:lang w:val="bg-BG"/>
        </w:rPr>
      </w:pPr>
    </w:p>
    <w:p w:rsidR="0063571A" w:rsidRDefault="0063571A" w:rsidP="0063571A">
      <w:pPr>
        <w:spacing w:before="0" w:after="0"/>
        <w:rPr>
          <w:lang w:val="bg-BG"/>
        </w:rPr>
      </w:pPr>
    </w:p>
    <w:p w:rsidR="0063571A" w:rsidRDefault="0063571A" w:rsidP="0063571A">
      <w:pPr>
        <w:spacing w:before="0" w:after="0"/>
        <w:rPr>
          <w:lang w:val="bg-BG"/>
        </w:rPr>
      </w:pPr>
    </w:p>
    <w:p w:rsidR="0063571A" w:rsidRDefault="0063571A" w:rsidP="0063571A">
      <w:pPr>
        <w:spacing w:before="0" w:after="0"/>
        <w:rPr>
          <w:lang w:val="bg-BG"/>
        </w:rPr>
      </w:pPr>
    </w:p>
    <w:p w:rsidR="0063571A" w:rsidRDefault="0063571A" w:rsidP="0063571A">
      <w:pPr>
        <w:spacing w:before="0" w:after="0"/>
        <w:rPr>
          <w:lang w:val="bg-BG"/>
        </w:rPr>
      </w:pPr>
    </w:p>
    <w:p w:rsidR="0063571A" w:rsidRDefault="0063571A" w:rsidP="0063571A">
      <w:pPr>
        <w:spacing w:before="0" w:after="0"/>
        <w:rPr>
          <w:lang w:val="bg-BG"/>
        </w:rPr>
      </w:pPr>
    </w:p>
    <w:p w:rsidR="0063571A" w:rsidRDefault="0063571A" w:rsidP="0063571A">
      <w:pPr>
        <w:spacing w:before="0" w:after="0"/>
        <w:rPr>
          <w:lang w:val="bg-BG"/>
        </w:rPr>
      </w:pPr>
    </w:p>
    <w:p w:rsidR="0063571A" w:rsidRDefault="0063571A" w:rsidP="0063571A">
      <w:pPr>
        <w:spacing w:before="0" w:after="0"/>
        <w:rPr>
          <w:lang w:val="bg-BG"/>
        </w:rPr>
      </w:pPr>
    </w:p>
    <w:p w:rsidR="0063571A" w:rsidRDefault="0063571A" w:rsidP="0063571A">
      <w:pPr>
        <w:spacing w:before="0" w:after="0"/>
        <w:rPr>
          <w:lang w:val="bg-BG"/>
        </w:rPr>
      </w:pPr>
    </w:p>
    <w:p w:rsidR="0063571A" w:rsidRPr="00B366B9" w:rsidRDefault="0063571A" w:rsidP="0063571A">
      <w:pPr>
        <w:spacing w:before="0" w:after="0"/>
      </w:pPr>
    </w:p>
    <w:p w:rsidR="0063571A" w:rsidRPr="00692110" w:rsidRDefault="0063571A" w:rsidP="0063571A">
      <w:pPr>
        <w:spacing w:before="0" w:after="0"/>
        <w:rPr>
          <w:vanish/>
          <w:lang w:val="bg-BG"/>
        </w:rPr>
      </w:pPr>
    </w:p>
    <w:p w:rsidR="0063571A" w:rsidRPr="00A24D7D" w:rsidRDefault="0063571A" w:rsidP="0063571A">
      <w:pPr>
        <w:spacing w:before="0" w:after="0"/>
        <w:rPr>
          <w:vanish/>
        </w:rPr>
      </w:pPr>
    </w:p>
    <w:p w:rsidR="0063571A" w:rsidRPr="003C3898" w:rsidRDefault="0063571A" w:rsidP="0063571A">
      <w:pPr>
        <w:spacing w:before="0" w:after="0"/>
        <w:rPr>
          <w:vanish/>
        </w:rPr>
      </w:pPr>
    </w:p>
    <w:p w:rsidR="0063571A" w:rsidRPr="003C3898" w:rsidRDefault="0063571A" w:rsidP="0063571A">
      <w:pPr>
        <w:spacing w:before="0" w:after="0"/>
        <w:rPr>
          <w:vanish/>
        </w:rPr>
      </w:pPr>
    </w:p>
    <w:p w:rsidR="0063571A" w:rsidRPr="003C3898" w:rsidRDefault="0063571A" w:rsidP="0063571A">
      <w:pPr>
        <w:spacing w:before="0" w:after="0"/>
        <w:rPr>
          <w:vanish/>
        </w:rPr>
      </w:pPr>
    </w:p>
    <w:p w:rsidR="0063571A" w:rsidRPr="003C3898" w:rsidRDefault="0063571A" w:rsidP="0063571A">
      <w:pPr>
        <w:spacing w:before="0" w:after="0"/>
        <w:rPr>
          <w:vanish/>
        </w:rPr>
      </w:pPr>
    </w:p>
    <w:sectPr w:rsidR="0063571A" w:rsidRPr="003C3898" w:rsidSect="00346BC7">
      <w:headerReference w:type="default" r:id="rId8"/>
      <w:footerReference w:type="default" r:id="rId9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2803" w:rsidRDefault="00292803">
      <w:r>
        <w:separator/>
      </w:r>
    </w:p>
  </w:endnote>
  <w:endnote w:type="continuationSeparator" w:id="0">
    <w:p w:rsidR="00292803" w:rsidRDefault="002928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3A33" w:rsidRPr="000E532F" w:rsidRDefault="003F3A33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3F3A33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3F3A33" w:rsidRPr="00F44305" w:rsidRDefault="003F3A33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3F3A33" w:rsidRPr="0017625F" w:rsidTr="00A97129">
      <w:trPr>
        <w:trHeight w:val="56"/>
      </w:trPr>
      <w:tc>
        <w:tcPr>
          <w:tcW w:w="3119" w:type="dxa"/>
          <w:vAlign w:val="center"/>
        </w:tcPr>
        <w:p w:rsidR="003F3A33" w:rsidRPr="008B0C41" w:rsidRDefault="008B0C41" w:rsidP="00837A62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r>
            <w:rPr>
              <w:rFonts w:eastAsia="Malgun Gothic"/>
              <w:b/>
              <w:i/>
              <w:lang w:eastAsia="ko-KR"/>
            </w:rPr>
            <w:t xml:space="preserve">Telerik Software Academy </w:t>
          </w:r>
        </w:p>
      </w:tc>
      <w:tc>
        <w:tcPr>
          <w:tcW w:w="3543" w:type="dxa"/>
          <w:vAlign w:val="center"/>
        </w:tcPr>
        <w:p w:rsidR="003F3A33" w:rsidRPr="000E532F" w:rsidRDefault="003F3A33" w:rsidP="00084F57">
          <w:pPr>
            <w:pStyle w:val="Footer"/>
            <w:spacing w:before="60"/>
          </w:pPr>
          <w:r w:rsidRPr="000E532F">
            <w:fldChar w:fldCharType="begin"/>
          </w:r>
          <w:r w:rsidRPr="000E532F">
            <w:instrText xml:space="preserve"> PAGE </w:instrText>
          </w:r>
          <w:r w:rsidRPr="000E532F">
            <w:fldChar w:fldCharType="separate"/>
          </w:r>
          <w:r w:rsidR="00FF13E2">
            <w:rPr>
              <w:noProof/>
            </w:rPr>
            <w:t>1</w:t>
          </w:r>
          <w:r w:rsidRPr="000E532F">
            <w:fldChar w:fldCharType="end"/>
          </w:r>
          <w:r w:rsidRPr="000E532F">
            <w:t xml:space="preserve"> of </w:t>
          </w:r>
          <w:r w:rsidR="00292803">
            <w:fldChar w:fldCharType="begin"/>
          </w:r>
          <w:r w:rsidR="00292803">
            <w:instrText xml:space="preserve"> NUMPAGES </w:instrText>
          </w:r>
          <w:r w:rsidR="00292803">
            <w:fldChar w:fldCharType="separate"/>
          </w:r>
          <w:r w:rsidR="00FF13E2">
            <w:rPr>
              <w:noProof/>
            </w:rPr>
            <w:t>2</w:t>
          </w:r>
          <w:r w:rsidR="00292803">
            <w:rPr>
              <w:noProof/>
            </w:rPr>
            <w:fldChar w:fldCharType="end"/>
          </w:r>
        </w:p>
      </w:tc>
      <w:tc>
        <w:tcPr>
          <w:tcW w:w="3544" w:type="dxa"/>
          <w:vAlign w:val="center"/>
        </w:tcPr>
        <w:p w:rsidR="003F3A33" w:rsidRPr="008758B8" w:rsidRDefault="00292803" w:rsidP="00084F57">
          <w:pPr>
            <w:pStyle w:val="Footer"/>
            <w:spacing w:before="60"/>
            <w:jc w:val="right"/>
            <w:rPr>
              <w:b/>
              <w:noProof/>
              <w:szCs w:val="22"/>
            </w:rPr>
          </w:pPr>
          <w:hyperlink r:id="rId1" w:history="1">
            <w:r w:rsidR="008758B8" w:rsidRPr="008758B8">
              <w:rPr>
                <w:rStyle w:val="Hyperlink"/>
                <w:noProof/>
              </w:rPr>
              <w:t>facebook.com/TelerikAcademy</w:t>
            </w:r>
          </w:hyperlink>
          <w:r w:rsidR="008758B8">
            <w:rPr>
              <w:b/>
              <w:noProof/>
              <w:szCs w:val="22"/>
            </w:rPr>
            <w:t xml:space="preserve"> </w:t>
          </w:r>
        </w:p>
      </w:tc>
    </w:tr>
  </w:tbl>
  <w:p w:rsidR="003F3A33" w:rsidRPr="000E532F" w:rsidRDefault="003F3A33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2803" w:rsidRDefault="00292803">
      <w:r>
        <w:separator/>
      </w:r>
    </w:p>
  </w:footnote>
  <w:footnote w:type="continuationSeparator" w:id="0">
    <w:p w:rsidR="00292803" w:rsidRDefault="002928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547"/>
      <w:gridCol w:w="7659"/>
    </w:tblGrid>
    <w:tr w:rsidR="003F3A33" w:rsidRPr="0017625F" w:rsidTr="008758B8">
      <w:trPr>
        <w:trHeight w:val="675"/>
      </w:trPr>
      <w:tc>
        <w:tcPr>
          <w:tcW w:w="2547" w:type="dxa"/>
        </w:tcPr>
        <w:p w:rsidR="003F3A33" w:rsidRPr="0017625F" w:rsidRDefault="00FF32E3" w:rsidP="008758B8">
          <w:pPr>
            <w:pStyle w:val="Header"/>
            <w:jc w:val="left"/>
          </w:pPr>
          <w:r>
            <w:rPr>
              <w:noProof/>
              <w:lang w:val="en-GB" w:eastAsia="en-GB"/>
            </w:rPr>
            <w:drawing>
              <wp:inline distT="0" distB="0" distL="0" distR="0" wp14:anchorId="5F5B62C4" wp14:editId="4FE8DC42">
                <wp:extent cx="1590675" cy="466725"/>
                <wp:effectExtent l="0" t="0" r="9525" b="9525"/>
                <wp:docPr id="1" name="Picture 1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06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3F3A33" w:rsidRPr="008B0C41" w:rsidRDefault="00837A62" w:rsidP="00A9626F">
          <w:pPr>
            <w:pStyle w:val="Header"/>
            <w:spacing w:before="60" w:line="240" w:lineRule="exact"/>
          </w:pPr>
          <w:r>
            <w:t xml:space="preserve">31, </w:t>
          </w:r>
          <w:r w:rsidR="008B0C41">
            <w:t>Alexander Malinov</w:t>
          </w:r>
          <w:r>
            <w:t xml:space="preserve"> Blvd</w:t>
          </w:r>
          <w:r w:rsidR="0046113A">
            <w:t xml:space="preserve">, </w:t>
          </w:r>
          <w:r w:rsidR="008B0C41">
            <w:rPr>
              <w:rFonts w:eastAsia="Malgun Gothic"/>
              <w:lang w:eastAsia="ko-KR"/>
            </w:rPr>
            <w:t>Sofia</w:t>
          </w:r>
          <w:r w:rsidR="003F3A33" w:rsidRPr="000E532F">
            <w:t xml:space="preserve">, 1729, </w:t>
          </w:r>
          <w:r w:rsidR="008B0C41">
            <w:t>Bulgaria</w:t>
          </w:r>
        </w:p>
        <w:p w:rsidR="003F3A33" w:rsidRDefault="00292803" w:rsidP="008758B8">
          <w:pPr>
            <w:pStyle w:val="Header"/>
            <w:spacing w:line="240" w:lineRule="exact"/>
          </w:pPr>
          <w:hyperlink r:id="rId3" w:history="1">
            <w:r w:rsidR="008758B8" w:rsidRPr="000F28D1">
              <w:rPr>
                <w:rStyle w:val="Hyperlink"/>
              </w:rPr>
              <w:t>academy.telerik.com</w:t>
            </w:r>
          </w:hyperlink>
          <w:r w:rsidR="008758B8">
            <w:t xml:space="preserve"> </w:t>
          </w:r>
        </w:p>
        <w:p w:rsidR="008758B8" w:rsidRPr="008758B8" w:rsidRDefault="008758B8" w:rsidP="008758B8">
          <w:pPr>
            <w:pStyle w:val="Header"/>
            <w:spacing w:line="240" w:lineRule="exact"/>
          </w:pPr>
        </w:p>
      </w:tc>
    </w:tr>
    <w:tr w:rsidR="003F3A33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3F3A33" w:rsidRPr="0017625F" w:rsidRDefault="003F3A33">
          <w:pPr>
            <w:pStyle w:val="Header"/>
            <w:rPr>
              <w:sz w:val="8"/>
              <w:szCs w:val="8"/>
            </w:rPr>
          </w:pPr>
        </w:p>
      </w:tc>
    </w:tr>
  </w:tbl>
  <w:p w:rsidR="003F3A33" w:rsidRPr="000E532F" w:rsidRDefault="003F3A33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4"/>
    <w:multiLevelType w:val="hybridMultilevel"/>
    <w:tmpl w:val="F2B8438C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 w15:restartNumberingAfterBreak="0">
    <w:nsid w:val="00000009"/>
    <w:multiLevelType w:val="hybridMultilevel"/>
    <w:tmpl w:val="00000009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</w:abstractNum>
  <w:abstractNum w:abstractNumId="2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634F2E"/>
    <w:multiLevelType w:val="hybridMultilevel"/>
    <w:tmpl w:val="97AE7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D3F76"/>
    <w:multiLevelType w:val="hybridMultilevel"/>
    <w:tmpl w:val="A02EB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100B3D"/>
    <w:multiLevelType w:val="hybridMultilevel"/>
    <w:tmpl w:val="8B582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311D626B"/>
    <w:multiLevelType w:val="hybridMultilevel"/>
    <w:tmpl w:val="C6EE3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7C695E"/>
    <w:multiLevelType w:val="hybridMultilevel"/>
    <w:tmpl w:val="07AE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F53884"/>
    <w:multiLevelType w:val="hybridMultilevel"/>
    <w:tmpl w:val="C6322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E71646"/>
    <w:multiLevelType w:val="hybridMultilevel"/>
    <w:tmpl w:val="647AF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9A618B"/>
    <w:multiLevelType w:val="hybridMultilevel"/>
    <w:tmpl w:val="C5E4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520D91"/>
    <w:multiLevelType w:val="hybridMultilevel"/>
    <w:tmpl w:val="82B27DD8"/>
    <w:lvl w:ilvl="0" w:tplc="A74CB432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6F3894"/>
    <w:multiLevelType w:val="hybridMultilevel"/>
    <w:tmpl w:val="AB6E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2175DA"/>
    <w:multiLevelType w:val="hybridMultilevel"/>
    <w:tmpl w:val="DF9C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527655"/>
    <w:multiLevelType w:val="hybridMultilevel"/>
    <w:tmpl w:val="BE12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192D9C"/>
    <w:multiLevelType w:val="hybridMultilevel"/>
    <w:tmpl w:val="FECC7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96273F"/>
    <w:multiLevelType w:val="hybridMultilevel"/>
    <w:tmpl w:val="AB0A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0D397D"/>
    <w:multiLevelType w:val="hybridMultilevel"/>
    <w:tmpl w:val="5C546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ED0FC3"/>
    <w:multiLevelType w:val="hybridMultilevel"/>
    <w:tmpl w:val="DF76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12"/>
  </w:num>
  <w:num w:numId="4">
    <w:abstractNumId w:val="22"/>
  </w:num>
  <w:num w:numId="5">
    <w:abstractNumId w:val="18"/>
  </w:num>
  <w:num w:numId="6">
    <w:abstractNumId w:val="21"/>
  </w:num>
  <w:num w:numId="7">
    <w:abstractNumId w:val="17"/>
  </w:num>
  <w:num w:numId="8">
    <w:abstractNumId w:val="14"/>
  </w:num>
  <w:num w:numId="9">
    <w:abstractNumId w:val="0"/>
  </w:num>
  <w:num w:numId="10">
    <w:abstractNumId w:val="20"/>
  </w:num>
  <w:num w:numId="11">
    <w:abstractNumId w:val="1"/>
  </w:num>
  <w:num w:numId="12">
    <w:abstractNumId w:val="4"/>
  </w:num>
  <w:num w:numId="13">
    <w:abstractNumId w:val="10"/>
  </w:num>
  <w:num w:numId="14">
    <w:abstractNumId w:val="7"/>
  </w:num>
  <w:num w:numId="15">
    <w:abstractNumId w:val="19"/>
  </w:num>
  <w:num w:numId="16">
    <w:abstractNumId w:val="9"/>
  </w:num>
  <w:num w:numId="17">
    <w:abstractNumId w:val="2"/>
  </w:num>
  <w:num w:numId="18">
    <w:abstractNumId w:val="8"/>
  </w:num>
  <w:num w:numId="19">
    <w:abstractNumId w:val="15"/>
  </w:num>
  <w:num w:numId="20">
    <w:abstractNumId w:val="16"/>
  </w:num>
  <w:num w:numId="21">
    <w:abstractNumId w:val="13"/>
  </w:num>
  <w:num w:numId="22">
    <w:abstractNumId w:val="3"/>
  </w:num>
  <w:num w:numId="23">
    <w:abstractNumId w:val="5"/>
  </w:num>
  <w:num w:numId="24">
    <w:abstractNumId w:val="16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22F"/>
    <w:rsid w:val="0000179B"/>
    <w:rsid w:val="00004E5A"/>
    <w:rsid w:val="00010247"/>
    <w:rsid w:val="00013CE3"/>
    <w:rsid w:val="00024338"/>
    <w:rsid w:val="00027702"/>
    <w:rsid w:val="00034946"/>
    <w:rsid w:val="000509B2"/>
    <w:rsid w:val="00051A0F"/>
    <w:rsid w:val="00051ABB"/>
    <w:rsid w:val="00063ABA"/>
    <w:rsid w:val="00070CA5"/>
    <w:rsid w:val="00071D81"/>
    <w:rsid w:val="000733CB"/>
    <w:rsid w:val="000740B9"/>
    <w:rsid w:val="00082A88"/>
    <w:rsid w:val="00084135"/>
    <w:rsid w:val="00084F57"/>
    <w:rsid w:val="00087B3B"/>
    <w:rsid w:val="000943BF"/>
    <w:rsid w:val="000A5461"/>
    <w:rsid w:val="000B4A63"/>
    <w:rsid w:val="000D2DC3"/>
    <w:rsid w:val="000E494F"/>
    <w:rsid w:val="000E532F"/>
    <w:rsid w:val="000E6EA7"/>
    <w:rsid w:val="00110D80"/>
    <w:rsid w:val="001205DA"/>
    <w:rsid w:val="001248BE"/>
    <w:rsid w:val="0012544F"/>
    <w:rsid w:val="00134C58"/>
    <w:rsid w:val="0014248C"/>
    <w:rsid w:val="00147D8A"/>
    <w:rsid w:val="001510E9"/>
    <w:rsid w:val="0015630B"/>
    <w:rsid w:val="001743C6"/>
    <w:rsid w:val="0017625F"/>
    <w:rsid w:val="00182F25"/>
    <w:rsid w:val="00184DE6"/>
    <w:rsid w:val="00190FDA"/>
    <w:rsid w:val="00193E4B"/>
    <w:rsid w:val="001957A4"/>
    <w:rsid w:val="00196928"/>
    <w:rsid w:val="001976E7"/>
    <w:rsid w:val="001B00CA"/>
    <w:rsid w:val="001B2BBA"/>
    <w:rsid w:val="001C0EB7"/>
    <w:rsid w:val="001C43D7"/>
    <w:rsid w:val="001C5618"/>
    <w:rsid w:val="001C6B8B"/>
    <w:rsid w:val="001E177B"/>
    <w:rsid w:val="002007E7"/>
    <w:rsid w:val="00213EAA"/>
    <w:rsid w:val="002223A6"/>
    <w:rsid w:val="002256CC"/>
    <w:rsid w:val="0023691D"/>
    <w:rsid w:val="00241424"/>
    <w:rsid w:val="0025114C"/>
    <w:rsid w:val="00270DD5"/>
    <w:rsid w:val="00271B62"/>
    <w:rsid w:val="0027273B"/>
    <w:rsid w:val="002730AA"/>
    <w:rsid w:val="002868AD"/>
    <w:rsid w:val="00286DDB"/>
    <w:rsid w:val="00292803"/>
    <w:rsid w:val="0029561E"/>
    <w:rsid w:val="002A7FD3"/>
    <w:rsid w:val="002B6B03"/>
    <w:rsid w:val="002C1485"/>
    <w:rsid w:val="002C6AC0"/>
    <w:rsid w:val="002F27CA"/>
    <w:rsid w:val="003025F1"/>
    <w:rsid w:val="003349A0"/>
    <w:rsid w:val="003358B3"/>
    <w:rsid w:val="003373F7"/>
    <w:rsid w:val="00340BB7"/>
    <w:rsid w:val="00346BC7"/>
    <w:rsid w:val="00353E4D"/>
    <w:rsid w:val="003606FD"/>
    <w:rsid w:val="00360B4D"/>
    <w:rsid w:val="00360FBE"/>
    <w:rsid w:val="00361CF6"/>
    <w:rsid w:val="003625C6"/>
    <w:rsid w:val="003864AB"/>
    <w:rsid w:val="003A243D"/>
    <w:rsid w:val="003A24B4"/>
    <w:rsid w:val="003A4BA8"/>
    <w:rsid w:val="003B0BA0"/>
    <w:rsid w:val="003B312B"/>
    <w:rsid w:val="003C355F"/>
    <w:rsid w:val="003D0A27"/>
    <w:rsid w:val="003D2B08"/>
    <w:rsid w:val="003D472C"/>
    <w:rsid w:val="003E238C"/>
    <w:rsid w:val="003F0025"/>
    <w:rsid w:val="003F3A33"/>
    <w:rsid w:val="00404189"/>
    <w:rsid w:val="00412632"/>
    <w:rsid w:val="00416D86"/>
    <w:rsid w:val="004210F6"/>
    <w:rsid w:val="00422627"/>
    <w:rsid w:val="004254EE"/>
    <w:rsid w:val="00427EC6"/>
    <w:rsid w:val="0044441C"/>
    <w:rsid w:val="004452F2"/>
    <w:rsid w:val="00446410"/>
    <w:rsid w:val="00453CA4"/>
    <w:rsid w:val="00460E19"/>
    <w:rsid w:val="0046113A"/>
    <w:rsid w:val="004616E5"/>
    <w:rsid w:val="00467E8E"/>
    <w:rsid w:val="00471AA9"/>
    <w:rsid w:val="004766ED"/>
    <w:rsid w:val="004910D1"/>
    <w:rsid w:val="00497068"/>
    <w:rsid w:val="004B0789"/>
    <w:rsid w:val="004B4E58"/>
    <w:rsid w:val="004C0C23"/>
    <w:rsid w:val="004C5ADC"/>
    <w:rsid w:val="004D0809"/>
    <w:rsid w:val="004D2CF6"/>
    <w:rsid w:val="004D7BAC"/>
    <w:rsid w:val="004E19BB"/>
    <w:rsid w:val="004E665D"/>
    <w:rsid w:val="004F4710"/>
    <w:rsid w:val="00502A78"/>
    <w:rsid w:val="0051316B"/>
    <w:rsid w:val="00513183"/>
    <w:rsid w:val="00535770"/>
    <w:rsid w:val="005361C2"/>
    <w:rsid w:val="0053698C"/>
    <w:rsid w:val="005414FD"/>
    <w:rsid w:val="005429F8"/>
    <w:rsid w:val="00543054"/>
    <w:rsid w:val="00552A9F"/>
    <w:rsid w:val="00552DDB"/>
    <w:rsid w:val="00553A28"/>
    <w:rsid w:val="00554CD4"/>
    <w:rsid w:val="005578D0"/>
    <w:rsid w:val="00560FD3"/>
    <w:rsid w:val="005668A0"/>
    <w:rsid w:val="00575A18"/>
    <w:rsid w:val="00577F46"/>
    <w:rsid w:val="00581484"/>
    <w:rsid w:val="00582B7E"/>
    <w:rsid w:val="005907FF"/>
    <w:rsid w:val="005A2EF8"/>
    <w:rsid w:val="005B0D5C"/>
    <w:rsid w:val="005D3F6F"/>
    <w:rsid w:val="005D52F9"/>
    <w:rsid w:val="005E3FFE"/>
    <w:rsid w:val="005E7BBE"/>
    <w:rsid w:val="006001FA"/>
    <w:rsid w:val="00605BD1"/>
    <w:rsid w:val="0061142D"/>
    <w:rsid w:val="0063318F"/>
    <w:rsid w:val="00634698"/>
    <w:rsid w:val="0063571A"/>
    <w:rsid w:val="00636D60"/>
    <w:rsid w:val="006416F5"/>
    <w:rsid w:val="00647AF5"/>
    <w:rsid w:val="006525F2"/>
    <w:rsid w:val="00652CA5"/>
    <w:rsid w:val="00655883"/>
    <w:rsid w:val="00660EC8"/>
    <w:rsid w:val="00661D7B"/>
    <w:rsid w:val="006629F2"/>
    <w:rsid w:val="006650F0"/>
    <w:rsid w:val="006810D8"/>
    <w:rsid w:val="006A7D51"/>
    <w:rsid w:val="006B01AC"/>
    <w:rsid w:val="006B13C8"/>
    <w:rsid w:val="006C38CD"/>
    <w:rsid w:val="006D04FB"/>
    <w:rsid w:val="006D0EED"/>
    <w:rsid w:val="006D1308"/>
    <w:rsid w:val="006E4384"/>
    <w:rsid w:val="006F0602"/>
    <w:rsid w:val="00702E43"/>
    <w:rsid w:val="00705732"/>
    <w:rsid w:val="007079C8"/>
    <w:rsid w:val="00714254"/>
    <w:rsid w:val="0071580A"/>
    <w:rsid w:val="00732CC6"/>
    <w:rsid w:val="00733200"/>
    <w:rsid w:val="00750E5D"/>
    <w:rsid w:val="00752281"/>
    <w:rsid w:val="00760400"/>
    <w:rsid w:val="007607A4"/>
    <w:rsid w:val="00764AF4"/>
    <w:rsid w:val="00782149"/>
    <w:rsid w:val="00787CC8"/>
    <w:rsid w:val="00790B8C"/>
    <w:rsid w:val="007A5892"/>
    <w:rsid w:val="007B2F61"/>
    <w:rsid w:val="007B5654"/>
    <w:rsid w:val="007C4F57"/>
    <w:rsid w:val="007C7EF0"/>
    <w:rsid w:val="007D7773"/>
    <w:rsid w:val="007E26BB"/>
    <w:rsid w:val="007E3DB6"/>
    <w:rsid w:val="007E682E"/>
    <w:rsid w:val="007E6837"/>
    <w:rsid w:val="007E7FC1"/>
    <w:rsid w:val="00800BC7"/>
    <w:rsid w:val="008069D4"/>
    <w:rsid w:val="00822482"/>
    <w:rsid w:val="00823DEE"/>
    <w:rsid w:val="00827AA4"/>
    <w:rsid w:val="0083015F"/>
    <w:rsid w:val="00837A62"/>
    <w:rsid w:val="00840E37"/>
    <w:rsid w:val="008471B5"/>
    <w:rsid w:val="00847872"/>
    <w:rsid w:val="008514AF"/>
    <w:rsid w:val="008548BA"/>
    <w:rsid w:val="008571CD"/>
    <w:rsid w:val="0086473A"/>
    <w:rsid w:val="0087049B"/>
    <w:rsid w:val="00872BA1"/>
    <w:rsid w:val="008758B8"/>
    <w:rsid w:val="00885225"/>
    <w:rsid w:val="00887AEA"/>
    <w:rsid w:val="00896023"/>
    <w:rsid w:val="008B0C41"/>
    <w:rsid w:val="008B5C37"/>
    <w:rsid w:val="008B67CB"/>
    <w:rsid w:val="008C3862"/>
    <w:rsid w:val="008D292C"/>
    <w:rsid w:val="008D388A"/>
    <w:rsid w:val="008D4936"/>
    <w:rsid w:val="008D5082"/>
    <w:rsid w:val="008D61D9"/>
    <w:rsid w:val="008E61EC"/>
    <w:rsid w:val="008E7902"/>
    <w:rsid w:val="008F7DA1"/>
    <w:rsid w:val="00910A54"/>
    <w:rsid w:val="009128CD"/>
    <w:rsid w:val="0091723A"/>
    <w:rsid w:val="009247A7"/>
    <w:rsid w:val="00931142"/>
    <w:rsid w:val="00936A7E"/>
    <w:rsid w:val="009370B8"/>
    <w:rsid w:val="00941EE5"/>
    <w:rsid w:val="0095490F"/>
    <w:rsid w:val="00957512"/>
    <w:rsid w:val="00971AB8"/>
    <w:rsid w:val="00977449"/>
    <w:rsid w:val="00991301"/>
    <w:rsid w:val="009A534F"/>
    <w:rsid w:val="009B46EB"/>
    <w:rsid w:val="009E2CC7"/>
    <w:rsid w:val="009E5CA1"/>
    <w:rsid w:val="009E717D"/>
    <w:rsid w:val="00A046D8"/>
    <w:rsid w:val="00A11CA3"/>
    <w:rsid w:val="00A271AE"/>
    <w:rsid w:val="00A45C57"/>
    <w:rsid w:val="00A66D6C"/>
    <w:rsid w:val="00A72D25"/>
    <w:rsid w:val="00A72D3B"/>
    <w:rsid w:val="00A72E9D"/>
    <w:rsid w:val="00A74A55"/>
    <w:rsid w:val="00A85672"/>
    <w:rsid w:val="00A85EDE"/>
    <w:rsid w:val="00A9626F"/>
    <w:rsid w:val="00A97129"/>
    <w:rsid w:val="00AA25F7"/>
    <w:rsid w:val="00AB15CE"/>
    <w:rsid w:val="00AC73A6"/>
    <w:rsid w:val="00AC7895"/>
    <w:rsid w:val="00AE5F07"/>
    <w:rsid w:val="00B05F43"/>
    <w:rsid w:val="00B13659"/>
    <w:rsid w:val="00B205EC"/>
    <w:rsid w:val="00B21BD9"/>
    <w:rsid w:val="00B222C7"/>
    <w:rsid w:val="00B366B9"/>
    <w:rsid w:val="00B409DD"/>
    <w:rsid w:val="00B42CD8"/>
    <w:rsid w:val="00B55646"/>
    <w:rsid w:val="00B65A45"/>
    <w:rsid w:val="00B65F4B"/>
    <w:rsid w:val="00B72C41"/>
    <w:rsid w:val="00B73A88"/>
    <w:rsid w:val="00B8107E"/>
    <w:rsid w:val="00B864B2"/>
    <w:rsid w:val="00B95437"/>
    <w:rsid w:val="00BA08C1"/>
    <w:rsid w:val="00BA51CA"/>
    <w:rsid w:val="00BB17A9"/>
    <w:rsid w:val="00BB222F"/>
    <w:rsid w:val="00BB4534"/>
    <w:rsid w:val="00BC389A"/>
    <w:rsid w:val="00BD3068"/>
    <w:rsid w:val="00BD4535"/>
    <w:rsid w:val="00BD68FF"/>
    <w:rsid w:val="00BE79B0"/>
    <w:rsid w:val="00BF1CB7"/>
    <w:rsid w:val="00BF48FB"/>
    <w:rsid w:val="00BF5C48"/>
    <w:rsid w:val="00C03AED"/>
    <w:rsid w:val="00C106CA"/>
    <w:rsid w:val="00C17D8D"/>
    <w:rsid w:val="00C3422D"/>
    <w:rsid w:val="00C34DDD"/>
    <w:rsid w:val="00C420D7"/>
    <w:rsid w:val="00C72A77"/>
    <w:rsid w:val="00C74A16"/>
    <w:rsid w:val="00C75802"/>
    <w:rsid w:val="00C80649"/>
    <w:rsid w:val="00C90C64"/>
    <w:rsid w:val="00C942CD"/>
    <w:rsid w:val="00C96C1D"/>
    <w:rsid w:val="00CA1113"/>
    <w:rsid w:val="00CB7622"/>
    <w:rsid w:val="00CC074D"/>
    <w:rsid w:val="00CC0A1F"/>
    <w:rsid w:val="00CD587F"/>
    <w:rsid w:val="00CF2197"/>
    <w:rsid w:val="00D03530"/>
    <w:rsid w:val="00D038DB"/>
    <w:rsid w:val="00D10D97"/>
    <w:rsid w:val="00D164DC"/>
    <w:rsid w:val="00D25231"/>
    <w:rsid w:val="00D31CE4"/>
    <w:rsid w:val="00D410FC"/>
    <w:rsid w:val="00D44C79"/>
    <w:rsid w:val="00D45455"/>
    <w:rsid w:val="00D510C2"/>
    <w:rsid w:val="00D522F6"/>
    <w:rsid w:val="00D551F8"/>
    <w:rsid w:val="00D73A9B"/>
    <w:rsid w:val="00D73E22"/>
    <w:rsid w:val="00D75DB1"/>
    <w:rsid w:val="00D840B7"/>
    <w:rsid w:val="00D84865"/>
    <w:rsid w:val="00D86395"/>
    <w:rsid w:val="00DB0E24"/>
    <w:rsid w:val="00DB0F13"/>
    <w:rsid w:val="00DB209F"/>
    <w:rsid w:val="00DD2674"/>
    <w:rsid w:val="00DD2EBC"/>
    <w:rsid w:val="00DE0129"/>
    <w:rsid w:val="00DE6C3E"/>
    <w:rsid w:val="00DF1A77"/>
    <w:rsid w:val="00E20B92"/>
    <w:rsid w:val="00E25A5E"/>
    <w:rsid w:val="00E304D5"/>
    <w:rsid w:val="00E40570"/>
    <w:rsid w:val="00E452E8"/>
    <w:rsid w:val="00E51190"/>
    <w:rsid w:val="00E5157B"/>
    <w:rsid w:val="00E53152"/>
    <w:rsid w:val="00E61398"/>
    <w:rsid w:val="00E62A7E"/>
    <w:rsid w:val="00E647DC"/>
    <w:rsid w:val="00E74F2F"/>
    <w:rsid w:val="00E83D12"/>
    <w:rsid w:val="00E90A24"/>
    <w:rsid w:val="00EA08B0"/>
    <w:rsid w:val="00EA0B21"/>
    <w:rsid w:val="00EA579E"/>
    <w:rsid w:val="00EA665A"/>
    <w:rsid w:val="00EB5595"/>
    <w:rsid w:val="00EC1617"/>
    <w:rsid w:val="00EC54DD"/>
    <w:rsid w:val="00EC6627"/>
    <w:rsid w:val="00EC7DC4"/>
    <w:rsid w:val="00ED2F3E"/>
    <w:rsid w:val="00ED3504"/>
    <w:rsid w:val="00ED4464"/>
    <w:rsid w:val="00ED7BC2"/>
    <w:rsid w:val="00EE1904"/>
    <w:rsid w:val="00EF72FB"/>
    <w:rsid w:val="00F030AF"/>
    <w:rsid w:val="00F14419"/>
    <w:rsid w:val="00F155FD"/>
    <w:rsid w:val="00F20488"/>
    <w:rsid w:val="00F30CB3"/>
    <w:rsid w:val="00F35CD4"/>
    <w:rsid w:val="00F44305"/>
    <w:rsid w:val="00F5031A"/>
    <w:rsid w:val="00F62CEE"/>
    <w:rsid w:val="00F642FA"/>
    <w:rsid w:val="00F66BE0"/>
    <w:rsid w:val="00F845B7"/>
    <w:rsid w:val="00F95498"/>
    <w:rsid w:val="00FF13E2"/>
    <w:rsid w:val="00FF32E3"/>
    <w:rsid w:val="00FF3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C2171153-5D7A-4425-8A9F-104192233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3504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B0C41"/>
    <w:pPr>
      <w:keepNext/>
      <w:spacing w:before="240" w:after="60"/>
      <w:outlineLvl w:val="3"/>
    </w:pPr>
    <w:rPr>
      <w:rFonts w:eastAsia="SimSu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character" w:customStyle="1" w:styleId="Heading4Char">
    <w:name w:val="Heading 4 Char"/>
    <w:link w:val="Heading4"/>
    <w:semiHidden/>
    <w:rsid w:val="008B0C41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styleId="Strong">
    <w:name w:val="Strong"/>
    <w:qFormat/>
    <w:rsid w:val="00B73A88"/>
    <w:rPr>
      <w:b/>
      <w:bCs/>
    </w:rPr>
  </w:style>
  <w:style w:type="character" w:customStyle="1" w:styleId="Heading2Char">
    <w:name w:val="Heading 2 Char"/>
    <w:link w:val="Heading2"/>
    <w:rsid w:val="00ED3504"/>
    <w:rPr>
      <w:rFonts w:ascii="Calibri" w:hAnsi="Calibri" w:cs="Arial"/>
      <w:b/>
      <w:bCs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rsid w:val="00ED3504"/>
    <w:rPr>
      <w:rFonts w:ascii="Calibri" w:hAnsi="Calibri" w:cs="Arial"/>
      <w:b/>
      <w:bCs/>
      <w:sz w:val="24"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4B4E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074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4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9FCFF2-8C59-45AD-9C17-4BE0F2D74B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0</TotalTime>
  <Pages>2</Pages>
  <Words>581</Words>
  <Characters>3316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Programming Exam</vt:lpstr>
    </vt:vector>
  </TitlesOfParts>
  <Company>Telerik Corporation</Company>
  <LinksUpToDate>false</LinksUpToDate>
  <CharactersWithSpaces>3890</CharactersWithSpaces>
  <SharedDoc>false</SharedDoc>
  <HLinks>
    <vt:vector size="18" baseType="variant">
      <vt:variant>
        <vt:i4>3670069</vt:i4>
      </vt:variant>
      <vt:variant>
        <vt:i4>12</vt:i4>
      </vt:variant>
      <vt:variant>
        <vt:i4>0</vt:i4>
      </vt:variant>
      <vt:variant>
        <vt:i4>5</vt:i4>
      </vt:variant>
      <vt:variant>
        <vt:lpwstr>http://www.facebook.com/TelerikAcademy</vt:lpwstr>
      </vt:variant>
      <vt:variant>
        <vt:lpwstr/>
      </vt:variant>
      <vt:variant>
        <vt:i4>3670117</vt:i4>
      </vt:variant>
      <vt:variant>
        <vt:i4>3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Programming Exam</dc:title>
  <dc:subject>Attracting Candidates</dc:subject>
  <dc:creator>Svetlin Nakov</dc:creator>
  <cp:lastModifiedBy>Tihomir</cp:lastModifiedBy>
  <cp:revision>4</cp:revision>
  <cp:lastPrinted>2013-06-25T09:54:00Z</cp:lastPrinted>
  <dcterms:created xsi:type="dcterms:W3CDTF">2013-06-25T14:25:00Z</dcterms:created>
  <dcterms:modified xsi:type="dcterms:W3CDTF">2017-08-23T14:59:00Z</dcterms:modified>
</cp:coreProperties>
</file>